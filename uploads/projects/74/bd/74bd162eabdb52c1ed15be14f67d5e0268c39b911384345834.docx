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07A" w:rsidRDefault="00A762A4" w:rsidP="009B45F6">
      <w:pPr>
        <w:pStyle w:val="1"/>
        <w:numPr>
          <w:ilvl w:val="0"/>
          <w:numId w:val="0"/>
        </w:numPr>
        <w:ind w:left="432" w:hanging="432"/>
      </w:pPr>
      <w:bookmarkStart w:id="0" w:name="_Toc372020910"/>
      <w:r>
        <w:t>Техническое задание на дизайн</w:t>
      </w:r>
      <w:bookmarkEnd w:id="0"/>
    </w:p>
    <w:p w:rsidR="009B45F6" w:rsidRDefault="009B45F6" w:rsidP="006B0B35">
      <w:r>
        <w:t>В данном документе описаны требования на разработку дизайна сайта компании «</w:t>
      </w:r>
      <w:proofErr w:type="spellStart"/>
      <w:r>
        <w:t>Ризотек</w:t>
      </w:r>
      <w:proofErr w:type="spellEnd"/>
      <w:r>
        <w:t>».</w:t>
      </w:r>
    </w:p>
    <w:p w:rsidR="009B45F6" w:rsidRDefault="000D1C32" w:rsidP="006B0B35">
      <w:r>
        <w:t>Содержание:</w:t>
      </w:r>
    </w:p>
    <w:p w:rsidR="00616713" w:rsidRDefault="000D1C32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2020910" w:history="1">
        <w:r w:rsidR="00616713" w:rsidRPr="009547FC">
          <w:rPr>
            <w:rStyle w:val="ac"/>
            <w:noProof/>
          </w:rPr>
          <w:t>Техническое задание на дизайн</w:t>
        </w:r>
        <w:r w:rsidR="00616713">
          <w:rPr>
            <w:noProof/>
            <w:webHidden/>
          </w:rPr>
          <w:tab/>
        </w:r>
        <w:r w:rsidR="00616713">
          <w:rPr>
            <w:noProof/>
            <w:webHidden/>
          </w:rPr>
          <w:fldChar w:fldCharType="begin"/>
        </w:r>
        <w:r w:rsidR="00616713">
          <w:rPr>
            <w:noProof/>
            <w:webHidden/>
          </w:rPr>
          <w:instrText xml:space="preserve"> PAGEREF _Toc372020910 \h </w:instrText>
        </w:r>
        <w:r w:rsidR="00616713">
          <w:rPr>
            <w:noProof/>
            <w:webHidden/>
          </w:rPr>
        </w:r>
        <w:r w:rsidR="00616713">
          <w:rPr>
            <w:noProof/>
            <w:webHidden/>
          </w:rPr>
          <w:fldChar w:fldCharType="separate"/>
        </w:r>
        <w:r w:rsidR="00616713">
          <w:rPr>
            <w:noProof/>
            <w:webHidden/>
          </w:rPr>
          <w:t>1</w:t>
        </w:r>
        <w:r w:rsidR="00616713">
          <w:rPr>
            <w:noProof/>
            <w:webHidden/>
          </w:rPr>
          <w:fldChar w:fldCharType="end"/>
        </w:r>
      </w:hyperlink>
    </w:p>
    <w:p w:rsidR="00616713" w:rsidRDefault="00616713">
      <w:pPr>
        <w:pStyle w:val="11"/>
        <w:tabs>
          <w:tab w:val="left" w:pos="110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372020911" w:history="1">
        <w:r w:rsidRPr="009547FC">
          <w:rPr>
            <w:rStyle w:val="ac"/>
            <w:noProof/>
          </w:rPr>
          <w:t>1</w:t>
        </w:r>
        <w:r>
          <w:rPr>
            <w:rFonts w:eastAsiaTheme="minorEastAsia"/>
            <w:noProof/>
            <w:lang w:eastAsia="ru-RU"/>
          </w:rPr>
          <w:tab/>
        </w:r>
        <w:r w:rsidRPr="009547FC">
          <w:rPr>
            <w:rStyle w:val="ac"/>
            <w:noProof/>
          </w:rPr>
          <w:t>Общие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_Toc372020911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6713" w:rsidRDefault="00616713">
      <w:pPr>
        <w:pStyle w:val="11"/>
        <w:tabs>
          <w:tab w:val="left" w:pos="110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372020912" w:history="1">
        <w:r w:rsidRPr="009547FC">
          <w:rPr>
            <w:rStyle w:val="ac"/>
            <w:noProof/>
          </w:rPr>
          <w:t>2</w:t>
        </w:r>
        <w:r>
          <w:rPr>
            <w:rFonts w:eastAsiaTheme="minorEastAsia"/>
            <w:noProof/>
            <w:lang w:eastAsia="ru-RU"/>
          </w:rPr>
          <w:tab/>
        </w:r>
        <w:r w:rsidRPr="009547FC">
          <w:rPr>
            <w:rStyle w:val="ac"/>
            <w:noProof/>
          </w:rPr>
          <w:t>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_Toc372020912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6713" w:rsidRDefault="00616713">
      <w:pPr>
        <w:pStyle w:val="21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372020913" w:history="1">
        <w:r w:rsidRPr="009547FC">
          <w:rPr>
            <w:rStyle w:val="ac"/>
            <w:noProof/>
          </w:rPr>
          <w:t>2.1</w:t>
        </w:r>
        <w:r>
          <w:rPr>
            <w:rFonts w:eastAsiaTheme="minorEastAsia"/>
            <w:noProof/>
            <w:lang w:eastAsia="ru-RU"/>
          </w:rPr>
          <w:tab/>
        </w:r>
        <w:r w:rsidRPr="009547FC">
          <w:rPr>
            <w:rStyle w:val="ac"/>
            <w:noProof/>
          </w:rPr>
          <w:t>Шапка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_Toc372020913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6713" w:rsidRDefault="00616713">
      <w:pPr>
        <w:pStyle w:val="31"/>
        <w:tabs>
          <w:tab w:val="left" w:pos="1815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372020914" w:history="1">
        <w:r w:rsidRPr="009547FC">
          <w:rPr>
            <w:rStyle w:val="ac"/>
            <w:noProof/>
          </w:rPr>
          <w:t>2.1.1</w:t>
        </w:r>
        <w:r>
          <w:rPr>
            <w:rFonts w:eastAsiaTheme="minorEastAsia"/>
            <w:noProof/>
            <w:lang w:eastAsia="ru-RU"/>
          </w:rPr>
          <w:tab/>
        </w:r>
        <w:r w:rsidRPr="009547FC">
          <w:rPr>
            <w:rStyle w:val="ac"/>
            <w:noProof/>
          </w:rPr>
          <w:t>Блок «Контакты»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_Toc372020914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6713" w:rsidRDefault="00616713">
      <w:pPr>
        <w:pStyle w:val="31"/>
        <w:tabs>
          <w:tab w:val="left" w:pos="1815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372020915" w:history="1">
        <w:r w:rsidRPr="009547FC">
          <w:rPr>
            <w:rStyle w:val="ac"/>
            <w:noProof/>
          </w:rPr>
          <w:t>2.1.2</w:t>
        </w:r>
        <w:r>
          <w:rPr>
            <w:rFonts w:eastAsiaTheme="minorEastAsia"/>
            <w:noProof/>
            <w:lang w:eastAsia="ru-RU"/>
          </w:rPr>
          <w:tab/>
        </w:r>
        <w:r w:rsidRPr="009547FC">
          <w:rPr>
            <w:rStyle w:val="ac"/>
            <w:noProof/>
          </w:rPr>
          <w:t>Блок «Меню»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_Toc372020915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6713" w:rsidRDefault="00616713">
      <w:pPr>
        <w:pStyle w:val="21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372020916" w:history="1">
        <w:r w:rsidRPr="009547FC">
          <w:rPr>
            <w:rStyle w:val="ac"/>
            <w:noProof/>
          </w:rPr>
          <w:t>2.2</w:t>
        </w:r>
        <w:r>
          <w:rPr>
            <w:rFonts w:eastAsiaTheme="minorEastAsia"/>
            <w:noProof/>
            <w:lang w:eastAsia="ru-RU"/>
          </w:rPr>
          <w:tab/>
        </w:r>
        <w:r w:rsidRPr="009547FC">
          <w:rPr>
            <w:rStyle w:val="ac"/>
            <w:noProof/>
          </w:rPr>
          <w:t>Основное поле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_Toc372020916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6713" w:rsidRDefault="00616713">
      <w:pPr>
        <w:pStyle w:val="31"/>
        <w:tabs>
          <w:tab w:val="left" w:pos="1815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372020917" w:history="1">
        <w:r w:rsidRPr="009547FC">
          <w:rPr>
            <w:rStyle w:val="ac"/>
            <w:noProof/>
          </w:rPr>
          <w:t>2.2.1</w:t>
        </w:r>
        <w:r>
          <w:rPr>
            <w:rFonts w:eastAsiaTheme="minorEastAsia"/>
            <w:noProof/>
            <w:lang w:eastAsia="ru-RU"/>
          </w:rPr>
          <w:tab/>
        </w:r>
        <w:r w:rsidRPr="009547FC">
          <w:rPr>
            <w:rStyle w:val="ac"/>
            <w:noProof/>
          </w:rPr>
          <w:t>Карусель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_Toc372020917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6713" w:rsidRDefault="00616713">
      <w:pPr>
        <w:pStyle w:val="31"/>
        <w:tabs>
          <w:tab w:val="left" w:pos="1815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372020918" w:history="1">
        <w:r w:rsidRPr="009547FC">
          <w:rPr>
            <w:rStyle w:val="ac"/>
            <w:noProof/>
          </w:rPr>
          <w:t>2.2.2</w:t>
        </w:r>
        <w:r>
          <w:rPr>
            <w:rFonts w:eastAsiaTheme="minorEastAsia"/>
            <w:noProof/>
            <w:lang w:eastAsia="ru-RU"/>
          </w:rPr>
          <w:tab/>
        </w:r>
        <w:r w:rsidRPr="009547FC">
          <w:rPr>
            <w:rStyle w:val="ac"/>
            <w:noProof/>
          </w:rPr>
          <w:t>Панель быстрого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_Toc372020918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1C32" w:rsidRDefault="000D1C32" w:rsidP="006B0B35">
      <w:r>
        <w:fldChar w:fldCharType="end"/>
      </w:r>
    </w:p>
    <w:p w:rsidR="009B45F6" w:rsidRDefault="009B45F6" w:rsidP="006B0B35"/>
    <w:p w:rsidR="009B45F6" w:rsidRDefault="009B45F6" w:rsidP="009B45F6">
      <w:pPr>
        <w:pStyle w:val="1"/>
      </w:pPr>
      <w:bookmarkStart w:id="1" w:name="_Toc372020911"/>
      <w:r>
        <w:t>Общие требования</w:t>
      </w:r>
      <w:bookmarkEnd w:id="1"/>
    </w:p>
    <w:p w:rsidR="009B45F6" w:rsidRDefault="006619D2" w:rsidP="006B0B35">
      <w:r>
        <w:t>Пожелания от заказчика:</w:t>
      </w:r>
    </w:p>
    <w:p w:rsidR="006619D2" w:rsidRDefault="002D3C12" w:rsidP="006619D2">
      <w:r>
        <w:t>Представление таблиц</w:t>
      </w:r>
      <w:r w:rsidR="006619D2">
        <w:t>: http://www.vdgb.ru/1c_software/price-1c/</w:t>
      </w:r>
    </w:p>
    <w:p w:rsidR="006619D2" w:rsidRDefault="00AA7AAB" w:rsidP="006619D2">
      <w:r>
        <w:t>Ц</w:t>
      </w:r>
      <w:r w:rsidR="006619D2">
        <w:t xml:space="preserve">вета: </w:t>
      </w:r>
      <w:hyperlink r:id="rId9" w:history="1">
        <w:r w:rsidR="002D3C12" w:rsidRPr="00223C83">
          <w:rPr>
            <w:rStyle w:val="ac"/>
          </w:rPr>
          <w:t>http://rarus.ru/</w:t>
        </w:r>
      </w:hyperlink>
      <w:r w:rsidR="002D3C12">
        <w:t xml:space="preserve"> и близкие по духу.</w:t>
      </w:r>
    </w:p>
    <w:p w:rsidR="002D3C12" w:rsidRDefault="002D3C12" w:rsidP="006619D2">
      <w:r>
        <w:t>Дизайн должен быть спокойным, разреженным, тем самым создавая ощущение легкости. Не должно быть нагромождений элементов. Расстояния между объектами должны быть необходимым и достаточными, но при этом объекты должны быть слегка разреженными.</w:t>
      </w:r>
    </w:p>
    <w:p w:rsidR="009B45F6" w:rsidRDefault="009B45F6" w:rsidP="009B45F6">
      <w:pPr>
        <w:pStyle w:val="1"/>
      </w:pPr>
      <w:bookmarkStart w:id="2" w:name="_Toc372020912"/>
      <w:r>
        <w:t>Главная страница</w:t>
      </w:r>
      <w:bookmarkEnd w:id="2"/>
    </w:p>
    <w:p w:rsidR="009B45F6" w:rsidRPr="002D3C12" w:rsidRDefault="002D3C12" w:rsidP="006B0B35">
      <w:r>
        <w:t>Максимальная ширина главной страницы не должна превышать 1200</w:t>
      </w:r>
      <w:proofErr w:type="spellStart"/>
      <w:r>
        <w:rPr>
          <w:lang w:val="en-US"/>
        </w:rPr>
        <w:t>px</w:t>
      </w:r>
      <w:proofErr w:type="spellEnd"/>
      <w:r>
        <w:t>. По высоте ограничений нет.</w:t>
      </w:r>
    </w:p>
    <w:p w:rsidR="002D3C12" w:rsidRDefault="002D3C12" w:rsidP="006B0B35">
      <w:r>
        <w:t>Главная страница должна содержать следующие элементы:</w:t>
      </w:r>
    </w:p>
    <w:p w:rsidR="002D3C12" w:rsidRDefault="002D3C12" w:rsidP="00F37A25">
      <w:pPr>
        <w:pStyle w:val="a4"/>
        <w:numPr>
          <w:ilvl w:val="0"/>
          <w:numId w:val="4"/>
        </w:numPr>
      </w:pPr>
      <w:r>
        <w:t>Шапка</w:t>
      </w:r>
    </w:p>
    <w:p w:rsidR="002D3C12" w:rsidRDefault="002D3C12" w:rsidP="00F37A25">
      <w:pPr>
        <w:pStyle w:val="a4"/>
        <w:numPr>
          <w:ilvl w:val="1"/>
          <w:numId w:val="4"/>
        </w:numPr>
      </w:pPr>
      <w:r>
        <w:t>Логотип</w:t>
      </w:r>
    </w:p>
    <w:p w:rsidR="002D3C12" w:rsidRDefault="002D3C12" w:rsidP="00F37A25">
      <w:pPr>
        <w:pStyle w:val="a4"/>
        <w:numPr>
          <w:ilvl w:val="1"/>
          <w:numId w:val="4"/>
        </w:numPr>
      </w:pPr>
      <w:r>
        <w:t>Блок «контакты»</w:t>
      </w:r>
    </w:p>
    <w:p w:rsidR="002D3C12" w:rsidRDefault="002D3C12" w:rsidP="00F37A25">
      <w:pPr>
        <w:pStyle w:val="a4"/>
        <w:numPr>
          <w:ilvl w:val="1"/>
          <w:numId w:val="4"/>
        </w:numPr>
      </w:pPr>
      <w:r>
        <w:t>Меню</w:t>
      </w:r>
    </w:p>
    <w:p w:rsidR="002D3C12" w:rsidRDefault="002D3C12" w:rsidP="00F37A25">
      <w:pPr>
        <w:pStyle w:val="a4"/>
        <w:numPr>
          <w:ilvl w:val="0"/>
          <w:numId w:val="4"/>
        </w:numPr>
      </w:pPr>
      <w:r>
        <w:lastRenderedPageBreak/>
        <w:t>Основное поле</w:t>
      </w:r>
    </w:p>
    <w:p w:rsidR="002D3C12" w:rsidRDefault="002D3C12" w:rsidP="00F37A25">
      <w:pPr>
        <w:pStyle w:val="a4"/>
        <w:numPr>
          <w:ilvl w:val="1"/>
          <w:numId w:val="4"/>
        </w:numPr>
      </w:pPr>
      <w:r>
        <w:t>Карусель баннеров</w:t>
      </w:r>
    </w:p>
    <w:p w:rsidR="002D3C12" w:rsidRDefault="002D3C12" w:rsidP="00F37A25">
      <w:pPr>
        <w:pStyle w:val="a4"/>
        <w:numPr>
          <w:ilvl w:val="2"/>
          <w:numId w:val="4"/>
        </w:numPr>
      </w:pPr>
      <w:r>
        <w:t>баннер</w:t>
      </w:r>
    </w:p>
    <w:p w:rsidR="002D3C12" w:rsidRDefault="002D3C12" w:rsidP="00F37A25">
      <w:pPr>
        <w:pStyle w:val="a4"/>
        <w:numPr>
          <w:ilvl w:val="2"/>
          <w:numId w:val="4"/>
        </w:numPr>
      </w:pPr>
      <w:r>
        <w:t>Блок управления баннерами</w:t>
      </w:r>
    </w:p>
    <w:p w:rsidR="002D3C12" w:rsidRDefault="002D3C12" w:rsidP="00F37A25">
      <w:pPr>
        <w:pStyle w:val="a4"/>
        <w:numPr>
          <w:ilvl w:val="1"/>
          <w:numId w:val="4"/>
        </w:numPr>
      </w:pPr>
      <w:r>
        <w:t>Панель быстрого доступа</w:t>
      </w:r>
    </w:p>
    <w:p w:rsidR="002D3C12" w:rsidRDefault="002D3C12" w:rsidP="00F37A25">
      <w:pPr>
        <w:pStyle w:val="a4"/>
        <w:numPr>
          <w:ilvl w:val="0"/>
          <w:numId w:val="4"/>
        </w:numPr>
      </w:pPr>
      <w:r>
        <w:t>Подвал</w:t>
      </w:r>
    </w:p>
    <w:p w:rsidR="002D3C12" w:rsidRDefault="002D3C12" w:rsidP="00F37A25">
      <w:pPr>
        <w:pStyle w:val="a4"/>
        <w:numPr>
          <w:ilvl w:val="1"/>
          <w:numId w:val="4"/>
        </w:numPr>
      </w:pPr>
      <w:r>
        <w:t>Меню</w:t>
      </w:r>
    </w:p>
    <w:p w:rsidR="002D3C12" w:rsidRDefault="002D3C12" w:rsidP="00F37A25">
      <w:pPr>
        <w:pStyle w:val="a4"/>
        <w:numPr>
          <w:ilvl w:val="1"/>
          <w:numId w:val="4"/>
        </w:numPr>
      </w:pPr>
      <w:r>
        <w:t>Панель контактов</w:t>
      </w:r>
    </w:p>
    <w:p w:rsidR="002D3C12" w:rsidRDefault="00AA7AAB" w:rsidP="00F37A25">
      <w:pPr>
        <w:pStyle w:val="a4"/>
        <w:numPr>
          <w:ilvl w:val="1"/>
          <w:numId w:val="4"/>
        </w:numPr>
      </w:pPr>
      <w:r>
        <w:t xml:space="preserve">Соц. панель </w:t>
      </w:r>
    </w:p>
    <w:p w:rsidR="00AA7AAB" w:rsidRDefault="00AA7AAB" w:rsidP="00AA7AAB">
      <w:r>
        <w:t>Технический макет главной страницы представлен ниже.</w:t>
      </w:r>
    </w:p>
    <w:p w:rsidR="002D3C12" w:rsidRDefault="002D3C12" w:rsidP="002D3C12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34075" cy="5781675"/>
            <wp:effectExtent l="0" t="0" r="0" b="0"/>
            <wp:docPr id="2" name="Рисунок 2" descr="C:\Users\Александр\Documents\(!) Projects\06 LittleByte\04 Projects\03 risotek\02 models\main_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ocuments\(!) Projects\06 LittleByte\04 Projects\03 risotek\02 models\main_page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12" w:rsidRDefault="00A7378F" w:rsidP="00A7378F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43B9">
        <w:rPr>
          <w:noProof/>
        </w:rPr>
        <w:t>1</w:t>
      </w:r>
      <w:r>
        <w:fldChar w:fldCharType="end"/>
      </w:r>
      <w:r>
        <w:t xml:space="preserve"> </w:t>
      </w:r>
      <w:r w:rsidR="002D3C12">
        <w:t>– технический макет главной страницы</w:t>
      </w:r>
    </w:p>
    <w:p w:rsidR="002D3C12" w:rsidRDefault="00AA7AAB" w:rsidP="006B0B35">
      <w:r>
        <w:t>Далее по документу будет представлено описание каждого блока страницы.</w:t>
      </w:r>
    </w:p>
    <w:p w:rsidR="000D1C32" w:rsidRDefault="000D1C32">
      <w:pPr>
        <w:ind w:firstLine="0"/>
        <w:jc w:val="left"/>
      </w:pPr>
      <w:r>
        <w:br w:type="page"/>
      </w:r>
    </w:p>
    <w:p w:rsidR="00AA7AAB" w:rsidRDefault="00AA7AAB" w:rsidP="00AA7AAB">
      <w:pPr>
        <w:pStyle w:val="2"/>
      </w:pPr>
      <w:bookmarkStart w:id="3" w:name="_Toc372020913"/>
      <w:r>
        <w:lastRenderedPageBreak/>
        <w:t>Шапка</w:t>
      </w:r>
      <w:bookmarkEnd w:id="3"/>
    </w:p>
    <w:p w:rsidR="000D1C32" w:rsidRDefault="000D1C32" w:rsidP="00AA7AAB">
      <w:r>
        <w:t>Макет:</w:t>
      </w:r>
    </w:p>
    <w:p w:rsidR="000D1C32" w:rsidRDefault="000D1C32" w:rsidP="000D1C32">
      <w:pPr>
        <w:ind w:firstLine="0"/>
      </w:pPr>
      <w:r>
        <w:rPr>
          <w:noProof/>
          <w:lang w:eastAsia="ru-RU"/>
        </w:rPr>
        <w:drawing>
          <wp:inline distT="0" distB="0" distL="0" distR="0" wp14:anchorId="529DAA69" wp14:editId="059F5477">
            <wp:extent cx="5867400" cy="1883596"/>
            <wp:effectExtent l="0" t="0" r="0" b="0"/>
            <wp:docPr id="4" name="Рисунок 4" descr="C:\Users\Александр\Documents\(!) Projects\06 LittleByte\04 Projects\03 risotek\02 models\main_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ocuments\(!) Projects\06 LittleByte\04 Projects\03 risotek\02 models\main_page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051"/>
                    <a:stretch/>
                  </pic:blipFill>
                  <pic:spPr bwMode="auto">
                    <a:xfrm>
                      <a:off x="0" y="0"/>
                      <a:ext cx="5867400" cy="18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C32" w:rsidRDefault="00A7378F" w:rsidP="00A7378F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43B9">
        <w:rPr>
          <w:noProof/>
        </w:rPr>
        <w:t>2</w:t>
      </w:r>
      <w:r>
        <w:fldChar w:fldCharType="end"/>
      </w:r>
      <w:r>
        <w:t xml:space="preserve"> </w:t>
      </w:r>
      <w:r w:rsidR="000D1C32">
        <w:t>– Шапка</w:t>
      </w:r>
    </w:p>
    <w:p w:rsidR="00AA7AAB" w:rsidRDefault="00AA7AAB" w:rsidP="00AA7AAB">
      <w:r>
        <w:t>В шапке должны быть следующие элементы:</w:t>
      </w:r>
    </w:p>
    <w:p w:rsidR="00AA7AAB" w:rsidRDefault="00AA7AAB" w:rsidP="00F37A25">
      <w:pPr>
        <w:pStyle w:val="a4"/>
        <w:numPr>
          <w:ilvl w:val="0"/>
          <w:numId w:val="3"/>
        </w:numPr>
      </w:pPr>
      <w:r>
        <w:t>Логотип (приложен в файле)</w:t>
      </w:r>
    </w:p>
    <w:p w:rsidR="00AA7AAB" w:rsidRDefault="00AA7AAB" w:rsidP="00F37A25">
      <w:pPr>
        <w:pStyle w:val="a4"/>
        <w:numPr>
          <w:ilvl w:val="0"/>
          <w:numId w:val="3"/>
        </w:numPr>
      </w:pPr>
      <w:r>
        <w:t>Блок «контакты»</w:t>
      </w:r>
      <w:r w:rsidRPr="00AA7AAB">
        <w:t xml:space="preserve"> </w:t>
      </w:r>
    </w:p>
    <w:p w:rsidR="00AA7AAB" w:rsidRDefault="00AA7AAB" w:rsidP="00F37A25">
      <w:pPr>
        <w:pStyle w:val="a4"/>
        <w:numPr>
          <w:ilvl w:val="1"/>
          <w:numId w:val="3"/>
        </w:numPr>
      </w:pPr>
      <w:r>
        <w:t>Заголовок</w:t>
      </w:r>
    </w:p>
    <w:p w:rsidR="00AA7AAB" w:rsidRDefault="00AA7AAB" w:rsidP="00F37A25">
      <w:pPr>
        <w:pStyle w:val="a4"/>
        <w:numPr>
          <w:ilvl w:val="1"/>
          <w:numId w:val="3"/>
        </w:numPr>
      </w:pPr>
      <w:r>
        <w:t>Тел/факс</w:t>
      </w:r>
    </w:p>
    <w:p w:rsidR="00AA7AAB" w:rsidRDefault="00AA7AAB" w:rsidP="00F37A25">
      <w:pPr>
        <w:pStyle w:val="a4"/>
        <w:numPr>
          <w:ilvl w:val="1"/>
          <w:numId w:val="3"/>
        </w:numPr>
      </w:pPr>
      <w:r>
        <w:rPr>
          <w:lang w:val="en-US"/>
        </w:rPr>
        <w:t>Email</w:t>
      </w:r>
    </w:p>
    <w:p w:rsidR="00AA7AAB" w:rsidRDefault="00AA7AAB" w:rsidP="00F37A25">
      <w:pPr>
        <w:pStyle w:val="a4"/>
        <w:numPr>
          <w:ilvl w:val="1"/>
          <w:numId w:val="3"/>
        </w:numPr>
      </w:pPr>
      <w:r>
        <w:t>Кнопка «Задать вопрос» или «Оставить сообщение»</w:t>
      </w:r>
    </w:p>
    <w:p w:rsidR="00AA7AAB" w:rsidRDefault="00AA7AAB" w:rsidP="00F37A25">
      <w:pPr>
        <w:pStyle w:val="a4"/>
        <w:numPr>
          <w:ilvl w:val="0"/>
          <w:numId w:val="3"/>
        </w:numPr>
      </w:pPr>
      <w:r>
        <w:t>Меню</w:t>
      </w:r>
    </w:p>
    <w:p w:rsidR="00AA7AAB" w:rsidRDefault="00AA7AAB" w:rsidP="00F37A25">
      <w:pPr>
        <w:pStyle w:val="a4"/>
        <w:numPr>
          <w:ilvl w:val="1"/>
          <w:numId w:val="3"/>
        </w:numPr>
      </w:pPr>
      <w:r>
        <w:t>Главная (пиктограмма)</w:t>
      </w:r>
    </w:p>
    <w:p w:rsidR="00AA7AAB" w:rsidRDefault="00AA7AAB" w:rsidP="00F37A25">
      <w:pPr>
        <w:pStyle w:val="a4"/>
        <w:numPr>
          <w:ilvl w:val="1"/>
          <w:numId w:val="3"/>
        </w:numPr>
      </w:pPr>
      <w:r>
        <w:t>Продукты</w:t>
      </w:r>
    </w:p>
    <w:p w:rsidR="00AA7AAB" w:rsidRDefault="00AA7AAB" w:rsidP="00F37A25">
      <w:pPr>
        <w:pStyle w:val="a4"/>
        <w:numPr>
          <w:ilvl w:val="1"/>
          <w:numId w:val="3"/>
        </w:numPr>
      </w:pPr>
      <w:r>
        <w:t>Услуги</w:t>
      </w:r>
    </w:p>
    <w:p w:rsidR="00AA7AAB" w:rsidRDefault="00AA7AAB" w:rsidP="00F37A25">
      <w:pPr>
        <w:pStyle w:val="a4"/>
        <w:numPr>
          <w:ilvl w:val="1"/>
          <w:numId w:val="3"/>
        </w:numPr>
      </w:pPr>
      <w:r>
        <w:t>Обучение</w:t>
      </w:r>
    </w:p>
    <w:p w:rsidR="00AA7AAB" w:rsidRDefault="00AA7AAB" w:rsidP="00F37A25">
      <w:pPr>
        <w:pStyle w:val="a4"/>
        <w:numPr>
          <w:ilvl w:val="1"/>
          <w:numId w:val="3"/>
        </w:numPr>
      </w:pPr>
      <w:r>
        <w:t>Партнерам</w:t>
      </w:r>
    </w:p>
    <w:p w:rsidR="00AA7AAB" w:rsidRDefault="00AA7AAB" w:rsidP="00F37A25">
      <w:pPr>
        <w:pStyle w:val="a4"/>
        <w:numPr>
          <w:ilvl w:val="1"/>
          <w:numId w:val="3"/>
        </w:numPr>
      </w:pPr>
      <w:r>
        <w:t>Учебным заведениям</w:t>
      </w:r>
    </w:p>
    <w:p w:rsidR="00AA7AAB" w:rsidRDefault="00AA7AAB" w:rsidP="00F37A25">
      <w:pPr>
        <w:pStyle w:val="a4"/>
        <w:numPr>
          <w:ilvl w:val="1"/>
          <w:numId w:val="3"/>
        </w:numPr>
      </w:pPr>
      <w:r>
        <w:t>Новости</w:t>
      </w:r>
    </w:p>
    <w:p w:rsidR="00AA7AAB" w:rsidRDefault="00AA7AAB" w:rsidP="00F37A25">
      <w:pPr>
        <w:pStyle w:val="a4"/>
        <w:numPr>
          <w:ilvl w:val="1"/>
          <w:numId w:val="3"/>
        </w:numPr>
      </w:pPr>
      <w:r>
        <w:t>О Компании</w:t>
      </w:r>
    </w:p>
    <w:p w:rsidR="00AA7AAB" w:rsidRDefault="00AA7AAB" w:rsidP="00F37A25">
      <w:pPr>
        <w:pStyle w:val="a4"/>
        <w:numPr>
          <w:ilvl w:val="1"/>
          <w:numId w:val="3"/>
        </w:numPr>
      </w:pPr>
      <w:r>
        <w:t xml:space="preserve">Блок «Поиск» </w:t>
      </w:r>
    </w:p>
    <w:p w:rsidR="000D1C32" w:rsidRDefault="000D1C32" w:rsidP="00F37A25">
      <w:pPr>
        <w:pStyle w:val="a4"/>
        <w:numPr>
          <w:ilvl w:val="2"/>
          <w:numId w:val="3"/>
        </w:numPr>
      </w:pPr>
      <w:r>
        <w:t>Поле ввода с текстом «Поиск…»</w:t>
      </w:r>
    </w:p>
    <w:p w:rsidR="000D1C32" w:rsidRDefault="000D1C32" w:rsidP="00F37A25">
      <w:pPr>
        <w:pStyle w:val="a4"/>
        <w:numPr>
          <w:ilvl w:val="2"/>
          <w:numId w:val="3"/>
        </w:numPr>
      </w:pPr>
      <w:r>
        <w:t>Кнопка «Искать» (пиктограмма)</w:t>
      </w:r>
    </w:p>
    <w:p w:rsidR="000D1C32" w:rsidRDefault="000D1C32" w:rsidP="000D1C32">
      <w:pPr>
        <w:pStyle w:val="3"/>
      </w:pPr>
      <w:bookmarkStart w:id="4" w:name="_Toc372020914"/>
      <w:r>
        <w:t>Блок «Контакты»</w:t>
      </w:r>
      <w:bookmarkEnd w:id="4"/>
    </w:p>
    <w:p w:rsidR="00A7378F" w:rsidRDefault="00A7378F" w:rsidP="00AA7AAB">
      <w:r>
        <w:t>Макет:</w:t>
      </w:r>
    </w:p>
    <w:p w:rsidR="00A7378F" w:rsidRDefault="00A7378F" w:rsidP="00AA7AAB">
      <w:r>
        <w:rPr>
          <w:noProof/>
          <w:lang w:eastAsia="ru-RU"/>
        </w:rPr>
        <w:drawing>
          <wp:inline distT="0" distB="0" distL="0" distR="0" wp14:anchorId="5454EAA9" wp14:editId="58BB4230">
            <wp:extent cx="1114425" cy="762000"/>
            <wp:effectExtent l="0" t="0" r="0" b="0"/>
            <wp:docPr id="6" name="Рисунок 6" descr="C:\Users\Александр\Documents\(!) Projects\06 LittleByte\04 Projects\03 risotek\02 models\main_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ocuments\(!) Projects\06 LittleByte\04 Projects\03 risotek\02 models\main_page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07" b="86671"/>
                    <a:stretch/>
                  </pic:blipFill>
                  <pic:spPr bwMode="auto">
                    <a:xfrm>
                      <a:off x="0" y="0"/>
                      <a:ext cx="1114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78F" w:rsidRDefault="00A7378F" w:rsidP="00A7378F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43B9">
        <w:rPr>
          <w:noProof/>
        </w:rPr>
        <w:t>3</w:t>
      </w:r>
      <w:r>
        <w:fldChar w:fldCharType="end"/>
      </w:r>
      <w:r>
        <w:t xml:space="preserve"> – Контакты</w:t>
      </w:r>
    </w:p>
    <w:p w:rsidR="00AA7AAB" w:rsidRPr="00AA7AAB" w:rsidRDefault="00AA7AAB" w:rsidP="00AA7AAB">
      <w:r>
        <w:t>Каждый элемент блока «контакты» должен быть сопровожден соответствующей пиктограммой</w:t>
      </w:r>
      <w:r w:rsidR="000D1C32">
        <w:t>.</w:t>
      </w:r>
    </w:p>
    <w:p w:rsidR="000D1C32" w:rsidRDefault="000D1C32" w:rsidP="000D1C32">
      <w:pPr>
        <w:pStyle w:val="3"/>
      </w:pPr>
      <w:bookmarkStart w:id="5" w:name="_Toc372020915"/>
      <w:r>
        <w:lastRenderedPageBreak/>
        <w:t>Блок «Меню»</w:t>
      </w:r>
      <w:bookmarkEnd w:id="5"/>
    </w:p>
    <w:p w:rsidR="00A7378F" w:rsidRDefault="00A7378F" w:rsidP="006B0B35">
      <w:r>
        <w:t>Макет:</w:t>
      </w:r>
    </w:p>
    <w:p w:rsidR="00A7378F" w:rsidRDefault="00F37A25" w:rsidP="00A7378F">
      <w:pPr>
        <w:ind w:firstLine="0"/>
      </w:pPr>
      <w:r>
        <w:rPr>
          <w:noProof/>
          <w:lang w:eastAsia="ru-RU"/>
        </w:rPr>
        <w:pict>
          <v:rect id="_x0000_s1028" style="position:absolute;left:0;text-align:left;margin-left:29.7pt;margin-top:20.95pt;width:82.5pt;height:69.75pt;z-index:251660288" stroked="f"/>
        </w:pict>
      </w:r>
      <w:r w:rsidR="00A7378F">
        <w:rPr>
          <w:noProof/>
          <w:lang w:eastAsia="ru-RU"/>
        </w:rPr>
        <w:drawing>
          <wp:inline distT="0" distB="0" distL="0" distR="0" wp14:anchorId="5454EAA9" wp14:editId="58BB4230">
            <wp:extent cx="5867400" cy="1152525"/>
            <wp:effectExtent l="0" t="0" r="0" b="0"/>
            <wp:docPr id="7" name="Рисунок 7" descr="C:\Users\Александр\Documents\(!) Projects\06 LittleByte\04 Projects\03 risotek\02 models\main_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ocuments\(!) Projects\06 LittleByte\04 Projects\03 risotek\02 models\main_page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29" b="67010"/>
                    <a:stretch/>
                  </pic:blipFill>
                  <pic:spPr bwMode="auto">
                    <a:xfrm>
                      <a:off x="0" y="0"/>
                      <a:ext cx="5867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78F" w:rsidRDefault="00A7378F" w:rsidP="00A7378F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43B9">
        <w:rPr>
          <w:noProof/>
        </w:rPr>
        <w:t>4</w:t>
      </w:r>
      <w:r>
        <w:fldChar w:fldCharType="end"/>
      </w:r>
      <w:r>
        <w:t xml:space="preserve"> – Меню</w:t>
      </w:r>
    </w:p>
    <w:p w:rsidR="000D1C32" w:rsidRPr="00A7378F" w:rsidRDefault="000D1C32" w:rsidP="00A7378F">
      <w:r>
        <w:t xml:space="preserve">При наведении на элемент меню будет отображен список разделов этого пункта, </w:t>
      </w:r>
      <w:proofErr w:type="gramStart"/>
      <w:r>
        <w:t>следовательно</w:t>
      </w:r>
      <w:proofErr w:type="gramEnd"/>
      <w:r>
        <w:t xml:space="preserve"> следует </w:t>
      </w:r>
      <w:proofErr w:type="spellStart"/>
      <w:r>
        <w:t>отрисовать</w:t>
      </w:r>
      <w:proofErr w:type="spellEnd"/>
      <w:r>
        <w:t xml:space="preserve"> всплывающее окно, в котором следует отобразить разделы меню. </w:t>
      </w:r>
      <w:proofErr w:type="gramStart"/>
      <w:r>
        <w:t>Возможно</w:t>
      </w:r>
      <w:proofErr w:type="gramEnd"/>
      <w:r>
        <w:t xml:space="preserve"> будут разделы третьего уровня, на данный момент нет точной информации.</w:t>
      </w:r>
    </w:p>
    <w:p w:rsidR="002D3C12" w:rsidRDefault="000D1C32" w:rsidP="000D1C32">
      <w:pPr>
        <w:pStyle w:val="2"/>
      </w:pPr>
      <w:bookmarkStart w:id="6" w:name="_Toc372020916"/>
      <w:r>
        <w:t>Основное поле</w:t>
      </w:r>
      <w:bookmarkEnd w:id="6"/>
    </w:p>
    <w:p w:rsidR="000D1C32" w:rsidRDefault="00F37A25" w:rsidP="000D1C32">
      <w:r>
        <w:rPr>
          <w:noProof/>
          <w:lang w:eastAsia="ru-RU"/>
        </w:rPr>
        <w:pict>
          <v:rect id="_x0000_s1026" style="position:absolute;left:0;text-align:left;margin-left:173.7pt;margin-top:24.2pt;width:82.5pt;height:76.5pt;z-index:251658240" stroked="f"/>
        </w:pict>
      </w:r>
      <w:r w:rsidR="000D1C32">
        <w:t>Макет:</w:t>
      </w:r>
    </w:p>
    <w:p w:rsidR="000D1C32" w:rsidRPr="000D1C32" w:rsidRDefault="000D1C32" w:rsidP="000D1C32">
      <w:pPr>
        <w:ind w:firstLine="0"/>
      </w:pPr>
      <w:r>
        <w:rPr>
          <w:noProof/>
          <w:lang w:eastAsia="ru-RU"/>
        </w:rPr>
        <w:drawing>
          <wp:inline distT="0" distB="0" distL="0" distR="0" wp14:anchorId="529DAA69" wp14:editId="059F5477">
            <wp:extent cx="5934075" cy="3829050"/>
            <wp:effectExtent l="0" t="0" r="0" b="0"/>
            <wp:docPr id="5" name="Рисунок 5" descr="C:\Users\Александр\Documents\(!) Projects\06 LittleByte\04 Projects\03 risotek\02 models\main_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ocuments\(!) Projects\06 LittleByte\04 Projects\03 risotek\02 models\main_page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63" b="16309"/>
                    <a:stretch/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C32" w:rsidRDefault="00A7378F" w:rsidP="00A7378F">
      <w:pPr>
        <w:pStyle w:val="af"/>
      </w:pPr>
      <w:r>
        <w:t xml:space="preserve"> 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43B9">
        <w:rPr>
          <w:noProof/>
        </w:rPr>
        <w:t>5</w:t>
      </w:r>
      <w:r>
        <w:fldChar w:fldCharType="end"/>
      </w:r>
      <w:r w:rsidR="000D1C32">
        <w:t xml:space="preserve"> – Основное поле</w:t>
      </w:r>
    </w:p>
    <w:p w:rsidR="000D1C32" w:rsidRDefault="000D1C32" w:rsidP="000D1C32">
      <w:r>
        <w:t>В основном поле должны быть представлены следующие элементы:</w:t>
      </w:r>
    </w:p>
    <w:p w:rsidR="000D1C32" w:rsidRDefault="000D1C32" w:rsidP="00F37A25">
      <w:pPr>
        <w:pStyle w:val="a4"/>
        <w:numPr>
          <w:ilvl w:val="0"/>
          <w:numId w:val="5"/>
        </w:numPr>
      </w:pPr>
      <w:r>
        <w:t>Карусель баннеров</w:t>
      </w:r>
    </w:p>
    <w:p w:rsidR="000D1C32" w:rsidRDefault="000D1C32" w:rsidP="00F37A25">
      <w:pPr>
        <w:pStyle w:val="a4"/>
        <w:numPr>
          <w:ilvl w:val="1"/>
          <w:numId w:val="5"/>
        </w:numPr>
      </w:pPr>
      <w:r>
        <w:t>баннер</w:t>
      </w:r>
    </w:p>
    <w:p w:rsidR="000D1C32" w:rsidRDefault="000D1C32" w:rsidP="00F37A25">
      <w:pPr>
        <w:pStyle w:val="a4"/>
        <w:numPr>
          <w:ilvl w:val="1"/>
          <w:numId w:val="5"/>
        </w:numPr>
      </w:pPr>
      <w:r>
        <w:t>Блок управления баннерами</w:t>
      </w:r>
    </w:p>
    <w:p w:rsidR="000D1C32" w:rsidRDefault="000D1C32" w:rsidP="00F37A25">
      <w:pPr>
        <w:pStyle w:val="a4"/>
        <w:numPr>
          <w:ilvl w:val="0"/>
          <w:numId w:val="5"/>
        </w:numPr>
      </w:pPr>
      <w:r>
        <w:t>Панель быстрого доступа</w:t>
      </w:r>
    </w:p>
    <w:p w:rsidR="000D1C32" w:rsidRDefault="000D1C32" w:rsidP="000D1C32">
      <w:pPr>
        <w:pStyle w:val="3"/>
      </w:pPr>
      <w:bookmarkStart w:id="7" w:name="_Toc372020917"/>
      <w:r>
        <w:lastRenderedPageBreak/>
        <w:t>Карусель</w:t>
      </w:r>
      <w:bookmarkEnd w:id="7"/>
    </w:p>
    <w:p w:rsidR="00A7378F" w:rsidRDefault="00F37A25" w:rsidP="00A7378F">
      <w:r>
        <w:rPr>
          <w:noProof/>
          <w:lang w:eastAsia="ru-RU"/>
        </w:rPr>
        <w:pict>
          <v:rect id="_x0000_s1030" style="position:absolute;left:0;text-align:left;margin-left:173.7pt;margin-top:22.65pt;width:82.5pt;height:76.5pt;z-index:251661312" stroked="f"/>
        </w:pict>
      </w:r>
      <w:r w:rsidR="00A7378F">
        <w:t xml:space="preserve">Макет: </w:t>
      </w:r>
    </w:p>
    <w:p w:rsidR="00A7378F" w:rsidRDefault="00A7378F" w:rsidP="00A7378F">
      <w:pPr>
        <w:ind w:firstLine="0"/>
      </w:pPr>
      <w:r>
        <w:rPr>
          <w:noProof/>
          <w:lang w:eastAsia="ru-RU"/>
        </w:rPr>
        <w:drawing>
          <wp:inline distT="0" distB="0" distL="0" distR="0" wp14:anchorId="109EB595" wp14:editId="33A8DE09">
            <wp:extent cx="5934075" cy="1476375"/>
            <wp:effectExtent l="0" t="0" r="0" b="0"/>
            <wp:docPr id="8" name="Рисунок 8" descr="C:\Users\Александр\Documents\(!) Projects\06 LittleByte\04 Projects\03 risotek\02 models\main_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ocuments\(!) Projects\06 LittleByte\04 Projects\03 risotek\02 models\main_page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63" b="57001"/>
                    <a:stretch/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78F" w:rsidRPr="00A7378F" w:rsidRDefault="00A7378F" w:rsidP="00A7378F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43B9">
        <w:rPr>
          <w:noProof/>
        </w:rPr>
        <w:t>6</w:t>
      </w:r>
      <w:r>
        <w:fldChar w:fldCharType="end"/>
      </w:r>
      <w:r>
        <w:t xml:space="preserve"> - Карусель</w:t>
      </w:r>
    </w:p>
    <w:p w:rsidR="00A7378F" w:rsidRDefault="00A7378F" w:rsidP="000D1C32">
      <w:r>
        <w:t>Блок должен содержать следующие элементы:</w:t>
      </w:r>
    </w:p>
    <w:p w:rsidR="00A7378F" w:rsidRDefault="00A7378F" w:rsidP="00F37A25">
      <w:pPr>
        <w:pStyle w:val="a4"/>
        <w:numPr>
          <w:ilvl w:val="0"/>
          <w:numId w:val="7"/>
        </w:numPr>
      </w:pPr>
      <w:r>
        <w:t>Баннер</w:t>
      </w:r>
    </w:p>
    <w:p w:rsidR="00A7378F" w:rsidRDefault="00A7378F" w:rsidP="00F37A25">
      <w:pPr>
        <w:pStyle w:val="a4"/>
        <w:numPr>
          <w:ilvl w:val="1"/>
          <w:numId w:val="7"/>
        </w:numPr>
      </w:pPr>
      <w:r>
        <w:t>Ширина: 100%</w:t>
      </w:r>
    </w:p>
    <w:p w:rsidR="00A7378F" w:rsidRDefault="00A7378F" w:rsidP="00F37A25">
      <w:pPr>
        <w:pStyle w:val="a4"/>
        <w:numPr>
          <w:ilvl w:val="1"/>
          <w:numId w:val="7"/>
        </w:numPr>
      </w:pPr>
      <w:r>
        <w:t>Высота – не менее</w:t>
      </w:r>
      <w:r>
        <w:rPr>
          <w:lang w:val="en-US"/>
        </w:rPr>
        <w:t xml:space="preserve"> </w:t>
      </w:r>
      <w:r w:rsidR="00616713">
        <w:rPr>
          <w:lang w:val="en-US"/>
        </w:rPr>
        <w:t>3</w:t>
      </w:r>
      <w:r>
        <w:t>00</w:t>
      </w:r>
      <w:proofErr w:type="spellStart"/>
      <w:r>
        <w:rPr>
          <w:lang w:val="en-US"/>
        </w:rPr>
        <w:t>px</w:t>
      </w:r>
      <w:proofErr w:type="spellEnd"/>
    </w:p>
    <w:p w:rsidR="00A7378F" w:rsidRDefault="00A7378F" w:rsidP="00F37A25">
      <w:pPr>
        <w:pStyle w:val="a4"/>
        <w:numPr>
          <w:ilvl w:val="0"/>
          <w:numId w:val="7"/>
        </w:numPr>
      </w:pPr>
      <w:r>
        <w:t>Панель управления</w:t>
      </w:r>
    </w:p>
    <w:p w:rsidR="00A7378F" w:rsidRDefault="00A7378F" w:rsidP="00F37A25">
      <w:pPr>
        <w:pStyle w:val="a4"/>
        <w:numPr>
          <w:ilvl w:val="1"/>
          <w:numId w:val="7"/>
        </w:numPr>
      </w:pPr>
      <w:r>
        <w:t>Кнопки навигации по баннерам. Кнопка отображаемого баннера должна быть выделена графически.</w:t>
      </w:r>
    </w:p>
    <w:p w:rsidR="000D1C32" w:rsidRDefault="000D1C32" w:rsidP="000D1C32">
      <w:r>
        <w:t>В карусели должны быть поочередно представлены 3 баннера:</w:t>
      </w:r>
    </w:p>
    <w:p w:rsidR="000D1C32" w:rsidRDefault="00A7378F" w:rsidP="00F37A25">
      <w:pPr>
        <w:pStyle w:val="a4"/>
        <w:numPr>
          <w:ilvl w:val="0"/>
          <w:numId w:val="6"/>
        </w:numPr>
      </w:pPr>
      <w:r>
        <w:t>«</w:t>
      </w:r>
      <w:r w:rsidR="000D1C32">
        <w:t>Отчетность через интернет</w:t>
      </w:r>
      <w:r>
        <w:t>»</w:t>
      </w:r>
    </w:p>
    <w:p w:rsidR="000D1C32" w:rsidRDefault="00A7378F" w:rsidP="00F37A25">
      <w:pPr>
        <w:pStyle w:val="a4"/>
        <w:numPr>
          <w:ilvl w:val="0"/>
          <w:numId w:val="6"/>
        </w:numPr>
      </w:pPr>
      <w:r>
        <w:t>«</w:t>
      </w:r>
      <w:r w:rsidR="000D1C32">
        <w:t>Электронный документооборот</w:t>
      </w:r>
      <w:r>
        <w:t>»</w:t>
      </w:r>
    </w:p>
    <w:p w:rsidR="000D1C32" w:rsidRDefault="00A7378F" w:rsidP="00F37A25">
      <w:pPr>
        <w:pStyle w:val="a4"/>
        <w:numPr>
          <w:ilvl w:val="0"/>
          <w:numId w:val="6"/>
        </w:numPr>
      </w:pPr>
      <w:r>
        <w:t>«</w:t>
      </w:r>
      <w:r w:rsidR="000D1C32">
        <w:t>Сервис для мгновенной поддержки клиентов</w:t>
      </w:r>
      <w:r>
        <w:t>»</w:t>
      </w:r>
    </w:p>
    <w:p w:rsidR="000D1C32" w:rsidRDefault="000D1C32" w:rsidP="000D1C32">
      <w:r>
        <w:t xml:space="preserve">На данный момент данных о том, </w:t>
      </w:r>
      <w:r w:rsidR="00A7378F">
        <w:t xml:space="preserve">что должно быть на баннерах нет, т.е. и </w:t>
      </w:r>
      <w:proofErr w:type="spellStart"/>
      <w:r w:rsidR="00A7378F">
        <w:t>отрисовывать</w:t>
      </w:r>
      <w:proofErr w:type="spellEnd"/>
      <w:r w:rsidR="00A7378F">
        <w:t xml:space="preserve"> их не нужно.</w:t>
      </w:r>
    </w:p>
    <w:p w:rsidR="000D1C32" w:rsidRDefault="000D1C32" w:rsidP="000D1C32">
      <w:pPr>
        <w:pStyle w:val="3"/>
      </w:pPr>
      <w:bookmarkStart w:id="8" w:name="_Toc372020918"/>
      <w:r>
        <w:t>Панель быстрого доступа</w:t>
      </w:r>
      <w:bookmarkEnd w:id="8"/>
    </w:p>
    <w:p w:rsidR="000D1C32" w:rsidRDefault="00A7378F" w:rsidP="000D1C32">
      <w:r>
        <w:t>Макет:</w:t>
      </w:r>
    </w:p>
    <w:p w:rsidR="00A7378F" w:rsidRDefault="00A7378F" w:rsidP="00A7378F">
      <w:pPr>
        <w:ind w:firstLine="0"/>
      </w:pPr>
      <w:r>
        <w:rPr>
          <w:noProof/>
          <w:lang w:eastAsia="ru-RU"/>
        </w:rPr>
        <w:drawing>
          <wp:inline distT="0" distB="0" distL="0" distR="0" wp14:anchorId="60880780" wp14:editId="5D9492BD">
            <wp:extent cx="5934075" cy="2371725"/>
            <wp:effectExtent l="0" t="0" r="0" b="0"/>
            <wp:docPr id="9" name="Рисунок 9" descr="C:\Users\Александр\Documents\(!) Projects\06 LittleByte\04 Projects\03 risotek\02 models\main_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ocuments\(!) Projects\06 LittleByte\04 Projects\03 risotek\02 models\main_page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69" b="16310"/>
                    <a:stretch/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78F" w:rsidRPr="000D1C32" w:rsidRDefault="00A7378F" w:rsidP="00A7378F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43B9">
        <w:rPr>
          <w:noProof/>
        </w:rPr>
        <w:t>7</w:t>
      </w:r>
      <w:r>
        <w:fldChar w:fldCharType="end"/>
      </w:r>
      <w:r>
        <w:t xml:space="preserve"> – Панель быстрого доступа</w:t>
      </w:r>
    </w:p>
    <w:p w:rsidR="000D1C32" w:rsidRDefault="00616713" w:rsidP="000D1C32">
      <w:r>
        <w:lastRenderedPageBreak/>
        <w:t>Панель должна содержать следующие блоки</w:t>
      </w:r>
      <w:r w:rsidR="00CE6989">
        <w:t xml:space="preserve"> категорий</w:t>
      </w:r>
      <w:r>
        <w:t>:</w:t>
      </w:r>
    </w:p>
    <w:p w:rsidR="00616713" w:rsidRDefault="00616713" w:rsidP="00F37A25">
      <w:pPr>
        <w:pStyle w:val="a4"/>
        <w:numPr>
          <w:ilvl w:val="0"/>
          <w:numId w:val="8"/>
        </w:numPr>
      </w:pPr>
      <w:r>
        <w:t>Продукты</w:t>
      </w:r>
    </w:p>
    <w:p w:rsidR="00616713" w:rsidRDefault="00616713" w:rsidP="00F37A25">
      <w:pPr>
        <w:pStyle w:val="a4"/>
        <w:numPr>
          <w:ilvl w:val="1"/>
          <w:numId w:val="8"/>
        </w:numPr>
      </w:pPr>
      <w:r>
        <w:t>Программные продукты 1С</w:t>
      </w:r>
    </w:p>
    <w:p w:rsidR="00616713" w:rsidRDefault="00616713" w:rsidP="00F37A25">
      <w:pPr>
        <w:pStyle w:val="a4"/>
        <w:numPr>
          <w:ilvl w:val="1"/>
          <w:numId w:val="8"/>
        </w:numPr>
      </w:pPr>
      <w:r>
        <w:t>Антивирусы</w:t>
      </w:r>
    </w:p>
    <w:p w:rsidR="00616713" w:rsidRDefault="00616713" w:rsidP="00F37A25">
      <w:pPr>
        <w:pStyle w:val="a4"/>
        <w:numPr>
          <w:ilvl w:val="1"/>
          <w:numId w:val="8"/>
        </w:numPr>
      </w:pPr>
      <w:r>
        <w:t xml:space="preserve">Программы </w:t>
      </w:r>
      <w:r>
        <w:rPr>
          <w:lang w:val="en-US"/>
        </w:rPr>
        <w:t>Microsoft</w:t>
      </w:r>
    </w:p>
    <w:p w:rsidR="00616713" w:rsidRDefault="00616713" w:rsidP="00F37A25">
      <w:pPr>
        <w:pStyle w:val="a4"/>
        <w:numPr>
          <w:ilvl w:val="1"/>
          <w:numId w:val="8"/>
        </w:numPr>
      </w:pPr>
      <w:r>
        <w:t>Издания 1С-Дистрибуция</w:t>
      </w:r>
    </w:p>
    <w:p w:rsidR="00616713" w:rsidRDefault="00616713" w:rsidP="00F37A25">
      <w:pPr>
        <w:pStyle w:val="a4"/>
        <w:numPr>
          <w:ilvl w:val="1"/>
          <w:numId w:val="8"/>
        </w:numPr>
      </w:pPr>
      <w:r>
        <w:t>«</w:t>
      </w:r>
      <w:r w:rsidRPr="00616713">
        <w:rPr>
          <w:i/>
        </w:rPr>
        <w:t>пока неизвестно</w:t>
      </w:r>
      <w:r>
        <w:rPr>
          <w:i/>
        </w:rPr>
        <w:t>, заполнить шаблоном</w:t>
      </w:r>
      <w:r>
        <w:t>»</w:t>
      </w:r>
    </w:p>
    <w:p w:rsidR="00616713" w:rsidRDefault="00616713" w:rsidP="00F37A25">
      <w:pPr>
        <w:pStyle w:val="a4"/>
        <w:numPr>
          <w:ilvl w:val="0"/>
          <w:numId w:val="8"/>
        </w:numPr>
      </w:pPr>
      <w:r>
        <w:t>Услуги</w:t>
      </w:r>
    </w:p>
    <w:p w:rsidR="00616713" w:rsidRDefault="00616713" w:rsidP="00F37A25">
      <w:pPr>
        <w:pStyle w:val="a4"/>
        <w:numPr>
          <w:ilvl w:val="1"/>
          <w:numId w:val="8"/>
        </w:numPr>
      </w:pPr>
      <w:r>
        <w:t>Сопровождение 1С</w:t>
      </w:r>
    </w:p>
    <w:p w:rsidR="00616713" w:rsidRDefault="00616713" w:rsidP="00F37A25">
      <w:pPr>
        <w:pStyle w:val="a4"/>
        <w:numPr>
          <w:ilvl w:val="1"/>
          <w:numId w:val="8"/>
        </w:numPr>
      </w:pPr>
      <w:r>
        <w:t>Настройка 1С</w:t>
      </w:r>
    </w:p>
    <w:p w:rsidR="00616713" w:rsidRDefault="00616713" w:rsidP="00F37A25">
      <w:pPr>
        <w:pStyle w:val="a4"/>
        <w:numPr>
          <w:ilvl w:val="1"/>
          <w:numId w:val="8"/>
        </w:numPr>
      </w:pPr>
      <w:r>
        <w:t>1С-Отчетность</w:t>
      </w:r>
    </w:p>
    <w:p w:rsidR="00616713" w:rsidRDefault="00616713" w:rsidP="00F37A25">
      <w:pPr>
        <w:pStyle w:val="a4"/>
        <w:numPr>
          <w:ilvl w:val="1"/>
          <w:numId w:val="8"/>
        </w:numPr>
      </w:pPr>
      <w:r>
        <w:t>1С-Такском</w:t>
      </w:r>
    </w:p>
    <w:p w:rsidR="00616713" w:rsidRDefault="00616713" w:rsidP="00F37A25">
      <w:pPr>
        <w:pStyle w:val="a4"/>
        <w:numPr>
          <w:ilvl w:val="1"/>
          <w:numId w:val="8"/>
        </w:numPr>
      </w:pPr>
      <w:r>
        <w:t>«</w:t>
      </w:r>
      <w:r w:rsidRPr="00616713">
        <w:rPr>
          <w:i/>
        </w:rPr>
        <w:t>пока неизвестно</w:t>
      </w:r>
      <w:r>
        <w:rPr>
          <w:i/>
        </w:rPr>
        <w:t>, заполнить шаблоном</w:t>
      </w:r>
      <w:r>
        <w:t>»</w:t>
      </w:r>
    </w:p>
    <w:p w:rsidR="00616713" w:rsidRDefault="00616713" w:rsidP="00F37A25">
      <w:pPr>
        <w:pStyle w:val="a4"/>
        <w:numPr>
          <w:ilvl w:val="0"/>
          <w:numId w:val="8"/>
        </w:numPr>
      </w:pPr>
      <w:r>
        <w:t>Обучение</w:t>
      </w:r>
    </w:p>
    <w:p w:rsidR="00616713" w:rsidRDefault="00616713" w:rsidP="00F37A25">
      <w:pPr>
        <w:pStyle w:val="a4"/>
        <w:numPr>
          <w:ilvl w:val="1"/>
          <w:numId w:val="8"/>
        </w:numPr>
      </w:pPr>
      <w:r>
        <w:t>1С: Специалист</w:t>
      </w:r>
    </w:p>
    <w:p w:rsidR="00616713" w:rsidRDefault="00616713" w:rsidP="00F37A25">
      <w:pPr>
        <w:pStyle w:val="a4"/>
        <w:numPr>
          <w:ilvl w:val="1"/>
          <w:numId w:val="8"/>
        </w:numPr>
      </w:pPr>
      <w:r>
        <w:t>1С: Профессионал</w:t>
      </w:r>
    </w:p>
    <w:p w:rsidR="00616713" w:rsidRDefault="00616713" w:rsidP="00F37A25">
      <w:pPr>
        <w:pStyle w:val="a4"/>
        <w:numPr>
          <w:ilvl w:val="1"/>
          <w:numId w:val="8"/>
        </w:numPr>
      </w:pPr>
      <w:r>
        <w:t>Он-</w:t>
      </w:r>
      <w:proofErr w:type="spellStart"/>
      <w:r>
        <w:t>лайн</w:t>
      </w:r>
      <w:proofErr w:type="spellEnd"/>
      <w:r>
        <w:t xml:space="preserve"> курсы 1С</w:t>
      </w:r>
    </w:p>
    <w:p w:rsidR="00616713" w:rsidRDefault="00616713" w:rsidP="00F37A25">
      <w:pPr>
        <w:pStyle w:val="a4"/>
        <w:numPr>
          <w:ilvl w:val="1"/>
          <w:numId w:val="8"/>
        </w:numPr>
      </w:pPr>
      <w:r>
        <w:t>Курсы 1С: УЦ</w:t>
      </w:r>
    </w:p>
    <w:p w:rsidR="00616713" w:rsidRDefault="00616713" w:rsidP="00F37A25">
      <w:pPr>
        <w:pStyle w:val="a4"/>
        <w:numPr>
          <w:ilvl w:val="1"/>
          <w:numId w:val="8"/>
        </w:numPr>
      </w:pPr>
      <w:r>
        <w:t>Преподаватель ЦСО</w:t>
      </w:r>
    </w:p>
    <w:p w:rsidR="00616713" w:rsidRDefault="00616713" w:rsidP="00F37A25">
      <w:pPr>
        <w:pStyle w:val="a4"/>
        <w:numPr>
          <w:ilvl w:val="0"/>
          <w:numId w:val="8"/>
        </w:numPr>
      </w:pPr>
      <w:r>
        <w:t>Новости</w:t>
      </w:r>
    </w:p>
    <w:p w:rsidR="00616713" w:rsidRDefault="00616713" w:rsidP="00F37A25">
      <w:pPr>
        <w:pStyle w:val="a4"/>
        <w:numPr>
          <w:ilvl w:val="1"/>
          <w:numId w:val="8"/>
        </w:numPr>
      </w:pPr>
      <w:r>
        <w:t>Последние новости, количество новостей на усмотрение, каждая новость должна содержать:</w:t>
      </w:r>
    </w:p>
    <w:p w:rsidR="00616713" w:rsidRDefault="00616713" w:rsidP="00F37A25">
      <w:pPr>
        <w:pStyle w:val="a4"/>
        <w:numPr>
          <w:ilvl w:val="2"/>
          <w:numId w:val="8"/>
        </w:numPr>
      </w:pPr>
      <w:r>
        <w:t>Дата (ДД.ММ</w:t>
      </w:r>
      <w:proofErr w:type="gramStart"/>
      <w:r>
        <w:t>.Г</w:t>
      </w:r>
      <w:proofErr w:type="gramEnd"/>
      <w:r>
        <w:t>ГГГ)</w:t>
      </w:r>
    </w:p>
    <w:p w:rsidR="00616713" w:rsidRDefault="00616713" w:rsidP="00F37A25">
      <w:pPr>
        <w:pStyle w:val="a4"/>
        <w:numPr>
          <w:ilvl w:val="2"/>
          <w:numId w:val="8"/>
        </w:numPr>
      </w:pPr>
      <w:r>
        <w:t xml:space="preserve">Ссылка на новость (количество символов и </w:t>
      </w:r>
      <w:r>
        <w:t>способ обрыва строки</w:t>
      </w:r>
      <w:r>
        <w:t xml:space="preserve"> на усмотрение)</w:t>
      </w:r>
    </w:p>
    <w:p w:rsidR="00616713" w:rsidRDefault="00616713" w:rsidP="00F37A25">
      <w:pPr>
        <w:pStyle w:val="a4"/>
        <w:numPr>
          <w:ilvl w:val="0"/>
          <w:numId w:val="8"/>
        </w:numPr>
      </w:pPr>
      <w:r>
        <w:t>Партнерам</w:t>
      </w:r>
    </w:p>
    <w:p w:rsidR="00616713" w:rsidRDefault="00616713" w:rsidP="00F37A25">
      <w:pPr>
        <w:pStyle w:val="a4"/>
        <w:numPr>
          <w:ilvl w:val="1"/>
          <w:numId w:val="8"/>
        </w:numPr>
      </w:pPr>
      <w:r>
        <w:t>Направления сотрудничества</w:t>
      </w:r>
    </w:p>
    <w:p w:rsidR="00616713" w:rsidRDefault="00616713" w:rsidP="00F37A25">
      <w:pPr>
        <w:pStyle w:val="a4"/>
        <w:numPr>
          <w:ilvl w:val="1"/>
          <w:numId w:val="8"/>
        </w:numPr>
      </w:pPr>
      <w:r>
        <w:t>Мероприятия</w:t>
      </w:r>
    </w:p>
    <w:p w:rsidR="00616713" w:rsidRDefault="00616713" w:rsidP="00F37A25">
      <w:pPr>
        <w:pStyle w:val="a4"/>
        <w:numPr>
          <w:ilvl w:val="1"/>
          <w:numId w:val="8"/>
        </w:numPr>
      </w:pPr>
      <w:r>
        <w:t>Акции</w:t>
      </w:r>
    </w:p>
    <w:p w:rsidR="00616713" w:rsidRDefault="00616713" w:rsidP="00F37A25">
      <w:pPr>
        <w:pStyle w:val="a4"/>
        <w:numPr>
          <w:ilvl w:val="1"/>
          <w:numId w:val="8"/>
        </w:numPr>
      </w:pPr>
      <w:r>
        <w:t>Полезная информация</w:t>
      </w:r>
    </w:p>
    <w:p w:rsidR="00616713" w:rsidRDefault="00616713" w:rsidP="00F37A25">
      <w:pPr>
        <w:pStyle w:val="a4"/>
        <w:numPr>
          <w:ilvl w:val="0"/>
          <w:numId w:val="8"/>
        </w:numPr>
      </w:pPr>
      <w:r>
        <w:t>Учебным заведениям</w:t>
      </w:r>
    </w:p>
    <w:p w:rsidR="00616713" w:rsidRDefault="00616713" w:rsidP="00F37A25">
      <w:pPr>
        <w:pStyle w:val="a4"/>
        <w:numPr>
          <w:ilvl w:val="1"/>
          <w:numId w:val="8"/>
        </w:numPr>
      </w:pPr>
      <w:r>
        <w:t>Подписка ИТС</w:t>
      </w:r>
      <w:r w:rsidR="00094C42">
        <w:t xml:space="preserve"> </w:t>
      </w:r>
      <w:proofErr w:type="spellStart"/>
      <w:proofErr w:type="gramStart"/>
      <w:r w:rsidR="00094C42">
        <w:t>проф</w:t>
      </w:r>
      <w:proofErr w:type="spellEnd"/>
      <w:proofErr w:type="gramEnd"/>
      <w:r w:rsidR="00094C42">
        <w:t xml:space="preserve"> ВУЗ</w:t>
      </w:r>
    </w:p>
    <w:p w:rsidR="00094C42" w:rsidRDefault="00094C42" w:rsidP="00F37A25">
      <w:pPr>
        <w:pStyle w:val="a4"/>
        <w:numPr>
          <w:ilvl w:val="1"/>
          <w:numId w:val="8"/>
        </w:numPr>
      </w:pPr>
      <w:r>
        <w:t>Сотрудничество</w:t>
      </w:r>
    </w:p>
    <w:p w:rsidR="00094C42" w:rsidRDefault="00094C42" w:rsidP="00F37A25">
      <w:pPr>
        <w:pStyle w:val="a4"/>
        <w:numPr>
          <w:ilvl w:val="1"/>
          <w:numId w:val="8"/>
        </w:numPr>
      </w:pPr>
      <w:r>
        <w:t>Конкурс дипломных проектов</w:t>
      </w:r>
    </w:p>
    <w:p w:rsidR="00094C42" w:rsidRDefault="00094C42" w:rsidP="00F37A25">
      <w:pPr>
        <w:pStyle w:val="a4"/>
        <w:numPr>
          <w:ilvl w:val="1"/>
          <w:numId w:val="8"/>
        </w:numPr>
      </w:pPr>
      <w:r>
        <w:t>День 1С: Карьеры</w:t>
      </w:r>
    </w:p>
    <w:p w:rsidR="00094C42" w:rsidRDefault="00094C42" w:rsidP="00F37A25">
      <w:pPr>
        <w:pStyle w:val="a4"/>
        <w:numPr>
          <w:ilvl w:val="1"/>
          <w:numId w:val="8"/>
        </w:numPr>
      </w:pPr>
      <w:r>
        <w:t>Студенческая олимпиада</w:t>
      </w:r>
    </w:p>
    <w:p w:rsidR="00616713" w:rsidRDefault="00616713" w:rsidP="00F37A25">
      <w:pPr>
        <w:pStyle w:val="a4"/>
        <w:numPr>
          <w:ilvl w:val="0"/>
          <w:numId w:val="8"/>
        </w:numPr>
      </w:pPr>
      <w:r>
        <w:t>Картинка</w:t>
      </w:r>
    </w:p>
    <w:p w:rsidR="00094C42" w:rsidRDefault="00094C42" w:rsidP="00F37A25">
      <w:pPr>
        <w:pStyle w:val="a4"/>
        <w:numPr>
          <w:ilvl w:val="1"/>
          <w:numId w:val="8"/>
        </w:numPr>
      </w:pPr>
      <w:r w:rsidRPr="00094C42">
        <w:t>«</w:t>
      </w:r>
      <w:r w:rsidRPr="00094C42">
        <w:rPr>
          <w:i/>
        </w:rPr>
        <w:t>пока неизвестно, заполнить шаблоном</w:t>
      </w:r>
      <w:r w:rsidRPr="00094C42">
        <w:t>»</w:t>
      </w:r>
    </w:p>
    <w:p w:rsidR="00616713" w:rsidRDefault="00616713" w:rsidP="00F37A25">
      <w:pPr>
        <w:pStyle w:val="a4"/>
        <w:numPr>
          <w:ilvl w:val="0"/>
          <w:numId w:val="8"/>
        </w:numPr>
      </w:pPr>
      <w:r>
        <w:t>Полезные ссылки</w:t>
      </w:r>
    </w:p>
    <w:p w:rsidR="00094C42" w:rsidRDefault="00094C42" w:rsidP="00F37A25">
      <w:pPr>
        <w:pStyle w:val="a4"/>
        <w:numPr>
          <w:ilvl w:val="1"/>
          <w:numId w:val="8"/>
        </w:numPr>
      </w:pPr>
      <w:r>
        <w:t>Бухгалтерский форум</w:t>
      </w:r>
    </w:p>
    <w:p w:rsidR="00094C42" w:rsidRDefault="00094C42" w:rsidP="00F37A25">
      <w:pPr>
        <w:pStyle w:val="a4"/>
        <w:numPr>
          <w:ilvl w:val="1"/>
          <w:numId w:val="8"/>
        </w:numPr>
      </w:pPr>
      <w:r>
        <w:t>Описание программ</w:t>
      </w:r>
    </w:p>
    <w:p w:rsidR="00094C42" w:rsidRDefault="00094C42" w:rsidP="00F37A25">
      <w:pPr>
        <w:pStyle w:val="a4"/>
        <w:numPr>
          <w:ilvl w:val="1"/>
          <w:numId w:val="8"/>
        </w:numPr>
      </w:pPr>
      <w:r>
        <w:t>Вопросы-ответы</w:t>
      </w:r>
    </w:p>
    <w:p w:rsidR="00094C42" w:rsidRDefault="00094C42" w:rsidP="00F37A25">
      <w:pPr>
        <w:pStyle w:val="a4"/>
        <w:numPr>
          <w:ilvl w:val="1"/>
          <w:numId w:val="8"/>
        </w:numPr>
      </w:pPr>
      <w:r>
        <w:t>Обновление платформы и конфигурации</w:t>
      </w:r>
    </w:p>
    <w:p w:rsidR="00094C42" w:rsidRDefault="00094C42" w:rsidP="00094C42">
      <w:r>
        <w:t>Каждый блок должен содержать ссылку «Посмотреть все», при нажатии на которую будет отображен блок с</w:t>
      </w:r>
      <w:r w:rsidR="00CE6989">
        <w:t>о списком</w:t>
      </w:r>
      <w:r>
        <w:t xml:space="preserve"> </w:t>
      </w:r>
      <w:r w:rsidR="00CE6989">
        <w:t xml:space="preserve">всех разделов категории. На техническом макете это окно не </w:t>
      </w:r>
      <w:r w:rsidR="00CE6989">
        <w:lastRenderedPageBreak/>
        <w:t xml:space="preserve">представлено, но его также следует спроектировать и </w:t>
      </w:r>
      <w:proofErr w:type="spellStart"/>
      <w:r w:rsidR="00CE6989">
        <w:t>отрисовать</w:t>
      </w:r>
      <w:proofErr w:type="spellEnd"/>
      <w:r w:rsidR="00CE6989">
        <w:t>.</w:t>
      </w:r>
      <w:r w:rsidR="002D43B9">
        <w:t xml:space="preserve"> На данный момент неизвестно количество разделов каждой категории, в </w:t>
      </w:r>
      <w:proofErr w:type="gramStart"/>
      <w:r w:rsidR="002D43B9">
        <w:t>связи</w:t>
      </w:r>
      <w:proofErr w:type="gramEnd"/>
      <w:r w:rsidR="002D43B9">
        <w:t xml:space="preserve"> с чем блок разделов сейчас можно не </w:t>
      </w:r>
      <w:proofErr w:type="spellStart"/>
      <w:r w:rsidR="002D43B9">
        <w:t>отрисовывать</w:t>
      </w:r>
      <w:proofErr w:type="spellEnd"/>
      <w:r w:rsidR="002D43B9">
        <w:t>.</w:t>
      </w:r>
    </w:p>
    <w:p w:rsidR="00CE6989" w:rsidRDefault="00CE6989" w:rsidP="00094C42">
      <w:r>
        <w:t>Каждый элемент списка должен быть представлен в 2х видах: обычный, наведен.</w:t>
      </w:r>
    </w:p>
    <w:p w:rsidR="002D43B9" w:rsidRDefault="002D43B9" w:rsidP="002D43B9">
      <w:pPr>
        <w:pStyle w:val="1"/>
      </w:pPr>
      <w:r>
        <w:t>Подвал</w:t>
      </w:r>
    </w:p>
    <w:p w:rsidR="002D43B9" w:rsidRDefault="002D43B9" w:rsidP="002D43B9">
      <w:r>
        <w:t>Макет:</w:t>
      </w:r>
    </w:p>
    <w:p w:rsidR="002D43B9" w:rsidRDefault="002D43B9" w:rsidP="002D43B9">
      <w:pPr>
        <w:ind w:firstLine="0"/>
      </w:pPr>
      <w:r>
        <w:rPr>
          <w:noProof/>
          <w:lang w:eastAsia="ru-RU"/>
        </w:rPr>
        <w:drawing>
          <wp:inline distT="0" distB="0" distL="0" distR="0" wp14:anchorId="2CD36335" wp14:editId="4491A89E">
            <wp:extent cx="5934075" cy="933450"/>
            <wp:effectExtent l="0" t="0" r="0" b="0"/>
            <wp:docPr id="1" name="Рисунок 1" descr="C:\Users\Александр\Documents\(!) Projects\06 LittleByte\04 Projects\03 risotek\02 models\main_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ocuments\(!) Projects\06 LittleByte\04 Projects\03 risotek\02 models\main_page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855"/>
                    <a:stretch/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3B9" w:rsidRDefault="002D43B9" w:rsidP="002D43B9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Блок «Подвал»</w:t>
      </w:r>
    </w:p>
    <w:p w:rsidR="002D43B9" w:rsidRDefault="002D43B9" w:rsidP="002D43B9">
      <w:r>
        <w:t>Блок должен содержать следующие элементы:</w:t>
      </w:r>
    </w:p>
    <w:p w:rsidR="002D43B9" w:rsidRDefault="002D43B9" w:rsidP="00F37A25">
      <w:pPr>
        <w:pStyle w:val="a4"/>
        <w:numPr>
          <w:ilvl w:val="0"/>
          <w:numId w:val="9"/>
        </w:numPr>
      </w:pPr>
      <w:r>
        <w:t>Меню</w:t>
      </w:r>
    </w:p>
    <w:p w:rsidR="002D43B9" w:rsidRDefault="002D43B9" w:rsidP="00F37A25">
      <w:pPr>
        <w:pStyle w:val="a4"/>
        <w:numPr>
          <w:ilvl w:val="0"/>
          <w:numId w:val="9"/>
        </w:numPr>
      </w:pPr>
      <w:r>
        <w:t>Панель контактов</w:t>
      </w:r>
    </w:p>
    <w:p w:rsidR="002D43B9" w:rsidRDefault="006500E6" w:rsidP="00F37A25">
      <w:pPr>
        <w:pStyle w:val="a4"/>
        <w:numPr>
          <w:ilvl w:val="0"/>
          <w:numId w:val="9"/>
        </w:numPr>
      </w:pPr>
      <w:r>
        <w:t>Соц. панель</w:t>
      </w:r>
    </w:p>
    <w:p w:rsidR="002D43B9" w:rsidRDefault="002D43B9" w:rsidP="002D43B9">
      <w:r>
        <w:t>Блок меню должен отображать список коренных разделов сайта, т.е. полностью дублировать основное меню шапки. Заголовок блока «Меню» должен сопровождаться соответствующей пиктограммой.</w:t>
      </w:r>
    </w:p>
    <w:p w:rsidR="006500E6" w:rsidRDefault="006500E6" w:rsidP="002D43B9">
      <w:r>
        <w:t>Описание панели контактов представлено разделе «Шапка» настоящего документа.</w:t>
      </w:r>
    </w:p>
    <w:p w:rsidR="002D43B9" w:rsidRDefault="002D43B9" w:rsidP="002D43B9">
      <w:r>
        <w:t>Соц. панель должна содержать следующие элементы:</w:t>
      </w:r>
    </w:p>
    <w:p w:rsidR="002D43B9" w:rsidRDefault="002D43B9" w:rsidP="00F37A25">
      <w:pPr>
        <w:pStyle w:val="a4"/>
        <w:numPr>
          <w:ilvl w:val="0"/>
          <w:numId w:val="10"/>
        </w:numPr>
      </w:pPr>
      <w:r>
        <w:t>заголовок с пиктограммой</w:t>
      </w:r>
    </w:p>
    <w:p w:rsidR="002D43B9" w:rsidRDefault="002D43B9" w:rsidP="00F37A25">
      <w:pPr>
        <w:pStyle w:val="a4"/>
        <w:numPr>
          <w:ilvl w:val="0"/>
          <w:numId w:val="10"/>
        </w:numPr>
      </w:pPr>
      <w:r>
        <w:t>список кнопок соц</w:t>
      </w:r>
      <w:r w:rsidR="006500E6">
        <w:t>.</w:t>
      </w:r>
      <w:r>
        <w:t xml:space="preserve"> сетей:</w:t>
      </w:r>
    </w:p>
    <w:p w:rsidR="002D43B9" w:rsidRDefault="002D43B9" w:rsidP="00F37A25">
      <w:pPr>
        <w:pStyle w:val="a4"/>
        <w:numPr>
          <w:ilvl w:val="1"/>
          <w:numId w:val="10"/>
        </w:numPr>
      </w:pPr>
      <w:proofErr w:type="spellStart"/>
      <w:r>
        <w:t>фейсбук</w:t>
      </w:r>
      <w:proofErr w:type="spellEnd"/>
    </w:p>
    <w:p w:rsidR="002D43B9" w:rsidRDefault="002D43B9" w:rsidP="00F37A25">
      <w:pPr>
        <w:pStyle w:val="a4"/>
        <w:numPr>
          <w:ilvl w:val="1"/>
          <w:numId w:val="10"/>
        </w:numPr>
      </w:pPr>
      <w:proofErr w:type="spellStart"/>
      <w:r>
        <w:t>вконтакте</w:t>
      </w:r>
      <w:proofErr w:type="spellEnd"/>
    </w:p>
    <w:p w:rsidR="002D43B9" w:rsidRDefault="002D43B9" w:rsidP="00F37A25">
      <w:pPr>
        <w:pStyle w:val="a4"/>
        <w:numPr>
          <w:ilvl w:val="1"/>
          <w:numId w:val="10"/>
        </w:numPr>
      </w:pPr>
      <w:proofErr w:type="spellStart"/>
      <w:r>
        <w:t>твиттер</w:t>
      </w:r>
      <w:proofErr w:type="spellEnd"/>
    </w:p>
    <w:p w:rsidR="002D43B9" w:rsidRDefault="002D43B9" w:rsidP="00F37A25">
      <w:pPr>
        <w:pStyle w:val="a4"/>
        <w:numPr>
          <w:ilvl w:val="1"/>
          <w:numId w:val="10"/>
        </w:numPr>
      </w:pPr>
      <w:proofErr w:type="spellStart"/>
      <w:r>
        <w:t>гугл</w:t>
      </w:r>
      <w:proofErr w:type="spellEnd"/>
      <w:r>
        <w:t>+</w:t>
      </w:r>
    </w:p>
    <w:p w:rsidR="002D43B9" w:rsidRPr="002D43B9" w:rsidRDefault="002D43B9" w:rsidP="002D43B9">
      <w:r>
        <w:t xml:space="preserve">Каждая кнопка должна быть представлена в двух видах: </w:t>
      </w:r>
      <w:proofErr w:type="gramStart"/>
      <w:r>
        <w:t>обычный</w:t>
      </w:r>
      <w:proofErr w:type="gramEnd"/>
      <w:r>
        <w:t xml:space="preserve"> и наведен.</w:t>
      </w:r>
    </w:p>
    <w:p w:rsidR="002D43B9" w:rsidRDefault="002D43B9" w:rsidP="002D43B9">
      <w:bookmarkStart w:id="9" w:name="_GoBack"/>
      <w:bookmarkEnd w:id="9"/>
    </w:p>
    <w:p w:rsidR="002D43B9" w:rsidRPr="002D43B9" w:rsidRDefault="002D43B9" w:rsidP="002D43B9"/>
    <w:sectPr w:rsidR="002D43B9" w:rsidRPr="002D43B9" w:rsidSect="003F50A5">
      <w:footerReference w:type="default" r:id="rId11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A25" w:rsidRDefault="00F37A25" w:rsidP="004605C5">
      <w:pPr>
        <w:spacing w:after="0" w:line="240" w:lineRule="auto"/>
      </w:pPr>
      <w:r>
        <w:separator/>
      </w:r>
    </w:p>
  </w:endnote>
  <w:endnote w:type="continuationSeparator" w:id="0">
    <w:p w:rsidR="00F37A25" w:rsidRDefault="00F37A25" w:rsidP="0046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77719"/>
      <w:docPartObj>
        <w:docPartGallery w:val="Page Numbers (Bottom of Page)"/>
        <w:docPartUnique/>
      </w:docPartObj>
    </w:sdtPr>
    <w:sdtEndPr/>
    <w:sdtContent>
      <w:p w:rsidR="006F3446" w:rsidRDefault="00F96199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00E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F3446" w:rsidRDefault="006F344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A25" w:rsidRDefault="00F37A25" w:rsidP="004605C5">
      <w:pPr>
        <w:spacing w:after="0" w:line="240" w:lineRule="auto"/>
      </w:pPr>
      <w:r>
        <w:separator/>
      </w:r>
    </w:p>
  </w:footnote>
  <w:footnote w:type="continuationSeparator" w:id="0">
    <w:p w:rsidR="00F37A25" w:rsidRDefault="00F37A25" w:rsidP="00460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0669"/>
    <w:multiLevelType w:val="hybridMultilevel"/>
    <w:tmpl w:val="F1D083D6"/>
    <w:lvl w:ilvl="0" w:tplc="62F6EF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9824E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5802F91"/>
    <w:multiLevelType w:val="hybridMultilevel"/>
    <w:tmpl w:val="B3C635E0"/>
    <w:lvl w:ilvl="0" w:tplc="62F6EF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6A1C2F"/>
    <w:multiLevelType w:val="hybridMultilevel"/>
    <w:tmpl w:val="E474C1C6"/>
    <w:lvl w:ilvl="0" w:tplc="813E954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63AD5"/>
    <w:multiLevelType w:val="hybridMultilevel"/>
    <w:tmpl w:val="FE1074A8"/>
    <w:lvl w:ilvl="0" w:tplc="62F6EF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8970B9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19DA69F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1F900AE8"/>
    <w:multiLevelType w:val="multilevel"/>
    <w:tmpl w:val="AB2E7EF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359E2DCC"/>
    <w:multiLevelType w:val="hybridMultilevel"/>
    <w:tmpl w:val="F3B4F582"/>
    <w:lvl w:ilvl="0" w:tplc="3A0EAF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628578C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8"/>
  </w:num>
  <w:num w:numId="7">
    <w:abstractNumId w:val="0"/>
  </w:num>
  <w:num w:numId="8">
    <w:abstractNumId w:val="4"/>
  </w:num>
  <w:num w:numId="9">
    <w:abstractNumId w:val="1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62A4"/>
    <w:rsid w:val="000240EC"/>
    <w:rsid w:val="0003292B"/>
    <w:rsid w:val="000341E2"/>
    <w:rsid w:val="000373A0"/>
    <w:rsid w:val="000436B4"/>
    <w:rsid w:val="00046BC6"/>
    <w:rsid w:val="000519FA"/>
    <w:rsid w:val="00054B5B"/>
    <w:rsid w:val="00060E56"/>
    <w:rsid w:val="00076101"/>
    <w:rsid w:val="00076306"/>
    <w:rsid w:val="00080DA9"/>
    <w:rsid w:val="000834A5"/>
    <w:rsid w:val="00084AD3"/>
    <w:rsid w:val="00087C3F"/>
    <w:rsid w:val="000910EA"/>
    <w:rsid w:val="0009327B"/>
    <w:rsid w:val="00094C42"/>
    <w:rsid w:val="00094E7B"/>
    <w:rsid w:val="00095BA7"/>
    <w:rsid w:val="0009729B"/>
    <w:rsid w:val="000A6E62"/>
    <w:rsid w:val="000C28DB"/>
    <w:rsid w:val="000D1C32"/>
    <w:rsid w:val="000E29AF"/>
    <w:rsid w:val="000F1979"/>
    <w:rsid w:val="000F2CA3"/>
    <w:rsid w:val="000F4283"/>
    <w:rsid w:val="000F6433"/>
    <w:rsid w:val="001101D8"/>
    <w:rsid w:val="00112086"/>
    <w:rsid w:val="00123ED2"/>
    <w:rsid w:val="00130A95"/>
    <w:rsid w:val="0013348D"/>
    <w:rsid w:val="00140947"/>
    <w:rsid w:val="00140FB2"/>
    <w:rsid w:val="0014522E"/>
    <w:rsid w:val="00154F08"/>
    <w:rsid w:val="00160B72"/>
    <w:rsid w:val="00167C4D"/>
    <w:rsid w:val="00183B6E"/>
    <w:rsid w:val="00184DD5"/>
    <w:rsid w:val="001C15AA"/>
    <w:rsid w:val="001C27E1"/>
    <w:rsid w:val="001D20E6"/>
    <w:rsid w:val="001E03AA"/>
    <w:rsid w:val="001E238A"/>
    <w:rsid w:val="001E30AA"/>
    <w:rsid w:val="001E393E"/>
    <w:rsid w:val="001E3E69"/>
    <w:rsid w:val="001F3536"/>
    <w:rsid w:val="001F4013"/>
    <w:rsid w:val="00203C84"/>
    <w:rsid w:val="002311F3"/>
    <w:rsid w:val="0025195E"/>
    <w:rsid w:val="002550DC"/>
    <w:rsid w:val="0026211C"/>
    <w:rsid w:val="00263DFB"/>
    <w:rsid w:val="00275BB5"/>
    <w:rsid w:val="0028245D"/>
    <w:rsid w:val="0029035F"/>
    <w:rsid w:val="002A44FF"/>
    <w:rsid w:val="002A705D"/>
    <w:rsid w:val="002B54C5"/>
    <w:rsid w:val="002C6C6C"/>
    <w:rsid w:val="002D237A"/>
    <w:rsid w:val="002D3C12"/>
    <w:rsid w:val="002D43B9"/>
    <w:rsid w:val="002D681F"/>
    <w:rsid w:val="002E3255"/>
    <w:rsid w:val="002F2005"/>
    <w:rsid w:val="002F6FE0"/>
    <w:rsid w:val="00307754"/>
    <w:rsid w:val="00313FB9"/>
    <w:rsid w:val="003209D0"/>
    <w:rsid w:val="0032383B"/>
    <w:rsid w:val="00330619"/>
    <w:rsid w:val="00345528"/>
    <w:rsid w:val="0036512C"/>
    <w:rsid w:val="00377F70"/>
    <w:rsid w:val="00384658"/>
    <w:rsid w:val="00391C59"/>
    <w:rsid w:val="003B6E14"/>
    <w:rsid w:val="003C7AAC"/>
    <w:rsid w:val="003D75A6"/>
    <w:rsid w:val="003F50A5"/>
    <w:rsid w:val="003F5870"/>
    <w:rsid w:val="003F6E55"/>
    <w:rsid w:val="003F771C"/>
    <w:rsid w:val="00403348"/>
    <w:rsid w:val="00406071"/>
    <w:rsid w:val="0042187C"/>
    <w:rsid w:val="00424632"/>
    <w:rsid w:val="00444E2E"/>
    <w:rsid w:val="004536D1"/>
    <w:rsid w:val="004605C5"/>
    <w:rsid w:val="004669D5"/>
    <w:rsid w:val="00466BC9"/>
    <w:rsid w:val="00471A15"/>
    <w:rsid w:val="004749D9"/>
    <w:rsid w:val="00481CB7"/>
    <w:rsid w:val="00490D22"/>
    <w:rsid w:val="00495078"/>
    <w:rsid w:val="00496DD8"/>
    <w:rsid w:val="004A3C1C"/>
    <w:rsid w:val="004A6A05"/>
    <w:rsid w:val="004B0526"/>
    <w:rsid w:val="004B1342"/>
    <w:rsid w:val="004B1366"/>
    <w:rsid w:val="004B2300"/>
    <w:rsid w:val="004B6D93"/>
    <w:rsid w:val="004C2A7D"/>
    <w:rsid w:val="004C2D73"/>
    <w:rsid w:val="004C3A5A"/>
    <w:rsid w:val="004C69E8"/>
    <w:rsid w:val="004D11E2"/>
    <w:rsid w:val="004D5FE1"/>
    <w:rsid w:val="004F4A5B"/>
    <w:rsid w:val="004F6F8D"/>
    <w:rsid w:val="00505195"/>
    <w:rsid w:val="005107B8"/>
    <w:rsid w:val="00511CCD"/>
    <w:rsid w:val="005139B3"/>
    <w:rsid w:val="00516915"/>
    <w:rsid w:val="00527517"/>
    <w:rsid w:val="00535EF4"/>
    <w:rsid w:val="0057471E"/>
    <w:rsid w:val="005761E2"/>
    <w:rsid w:val="00577AF0"/>
    <w:rsid w:val="00581CFA"/>
    <w:rsid w:val="00586F0D"/>
    <w:rsid w:val="005913ED"/>
    <w:rsid w:val="005962BB"/>
    <w:rsid w:val="005A459C"/>
    <w:rsid w:val="005A73AE"/>
    <w:rsid w:val="005B226F"/>
    <w:rsid w:val="005C1732"/>
    <w:rsid w:val="005C73A0"/>
    <w:rsid w:val="005D0197"/>
    <w:rsid w:val="005D2138"/>
    <w:rsid w:val="005E2046"/>
    <w:rsid w:val="005E5DD7"/>
    <w:rsid w:val="005F7A00"/>
    <w:rsid w:val="00616713"/>
    <w:rsid w:val="00622DEA"/>
    <w:rsid w:val="0062789E"/>
    <w:rsid w:val="00631F79"/>
    <w:rsid w:val="006326ED"/>
    <w:rsid w:val="00640226"/>
    <w:rsid w:val="006500E6"/>
    <w:rsid w:val="006619D2"/>
    <w:rsid w:val="006674E9"/>
    <w:rsid w:val="006819C0"/>
    <w:rsid w:val="00682DE3"/>
    <w:rsid w:val="00683236"/>
    <w:rsid w:val="00683716"/>
    <w:rsid w:val="00687FBE"/>
    <w:rsid w:val="006949CC"/>
    <w:rsid w:val="006951CC"/>
    <w:rsid w:val="00695CAC"/>
    <w:rsid w:val="006A6215"/>
    <w:rsid w:val="006B0B35"/>
    <w:rsid w:val="006C5790"/>
    <w:rsid w:val="006D1C7F"/>
    <w:rsid w:val="006D1F14"/>
    <w:rsid w:val="006D5212"/>
    <w:rsid w:val="006E41E2"/>
    <w:rsid w:val="006F3446"/>
    <w:rsid w:val="006F7880"/>
    <w:rsid w:val="0070205D"/>
    <w:rsid w:val="00703174"/>
    <w:rsid w:val="007074C7"/>
    <w:rsid w:val="00714652"/>
    <w:rsid w:val="00716CA2"/>
    <w:rsid w:val="007178EB"/>
    <w:rsid w:val="00723396"/>
    <w:rsid w:val="00740B9E"/>
    <w:rsid w:val="00743ED8"/>
    <w:rsid w:val="00745554"/>
    <w:rsid w:val="007501B4"/>
    <w:rsid w:val="007550BC"/>
    <w:rsid w:val="00755360"/>
    <w:rsid w:val="00757DA9"/>
    <w:rsid w:val="00761642"/>
    <w:rsid w:val="00766AC9"/>
    <w:rsid w:val="00780E3A"/>
    <w:rsid w:val="00781A6B"/>
    <w:rsid w:val="00781E17"/>
    <w:rsid w:val="007822F8"/>
    <w:rsid w:val="00783953"/>
    <w:rsid w:val="0079230F"/>
    <w:rsid w:val="007977B0"/>
    <w:rsid w:val="007A01C3"/>
    <w:rsid w:val="007A5168"/>
    <w:rsid w:val="007B0175"/>
    <w:rsid w:val="007C4AB0"/>
    <w:rsid w:val="007C528B"/>
    <w:rsid w:val="007E447A"/>
    <w:rsid w:val="007E5655"/>
    <w:rsid w:val="007E56A5"/>
    <w:rsid w:val="007E654D"/>
    <w:rsid w:val="007F34AA"/>
    <w:rsid w:val="00801F1D"/>
    <w:rsid w:val="0080216E"/>
    <w:rsid w:val="00803986"/>
    <w:rsid w:val="00805BCB"/>
    <w:rsid w:val="00805C3D"/>
    <w:rsid w:val="008205EE"/>
    <w:rsid w:val="008228D0"/>
    <w:rsid w:val="008335A4"/>
    <w:rsid w:val="008343D2"/>
    <w:rsid w:val="00844B7A"/>
    <w:rsid w:val="00845401"/>
    <w:rsid w:val="00845F6A"/>
    <w:rsid w:val="008476CD"/>
    <w:rsid w:val="00847A98"/>
    <w:rsid w:val="008620DF"/>
    <w:rsid w:val="00863F43"/>
    <w:rsid w:val="008646B5"/>
    <w:rsid w:val="00870D4A"/>
    <w:rsid w:val="00877340"/>
    <w:rsid w:val="00885B73"/>
    <w:rsid w:val="0088776E"/>
    <w:rsid w:val="00887A04"/>
    <w:rsid w:val="008A35DA"/>
    <w:rsid w:val="008B2703"/>
    <w:rsid w:val="008B6F0D"/>
    <w:rsid w:val="008C4174"/>
    <w:rsid w:val="008D5E5E"/>
    <w:rsid w:val="008E0951"/>
    <w:rsid w:val="008E5451"/>
    <w:rsid w:val="00901908"/>
    <w:rsid w:val="009076FB"/>
    <w:rsid w:val="009078B5"/>
    <w:rsid w:val="00911376"/>
    <w:rsid w:val="00917198"/>
    <w:rsid w:val="00926E8B"/>
    <w:rsid w:val="0093147B"/>
    <w:rsid w:val="00934ADA"/>
    <w:rsid w:val="009444E9"/>
    <w:rsid w:val="0094557C"/>
    <w:rsid w:val="009470ED"/>
    <w:rsid w:val="009551FD"/>
    <w:rsid w:val="00971FAD"/>
    <w:rsid w:val="00973682"/>
    <w:rsid w:val="009773B2"/>
    <w:rsid w:val="009834B2"/>
    <w:rsid w:val="00983AA5"/>
    <w:rsid w:val="009874F7"/>
    <w:rsid w:val="009A5854"/>
    <w:rsid w:val="009A7C98"/>
    <w:rsid w:val="009B4097"/>
    <w:rsid w:val="009B45F6"/>
    <w:rsid w:val="009B69BD"/>
    <w:rsid w:val="009B70B4"/>
    <w:rsid w:val="009C0782"/>
    <w:rsid w:val="009C51B6"/>
    <w:rsid w:val="009C5442"/>
    <w:rsid w:val="009D1940"/>
    <w:rsid w:val="009D348A"/>
    <w:rsid w:val="009D417F"/>
    <w:rsid w:val="009E5826"/>
    <w:rsid w:val="009F0E3B"/>
    <w:rsid w:val="009F2E8E"/>
    <w:rsid w:val="009F4E4C"/>
    <w:rsid w:val="00A0002C"/>
    <w:rsid w:val="00A04061"/>
    <w:rsid w:val="00A11E07"/>
    <w:rsid w:val="00A149D8"/>
    <w:rsid w:val="00A2084A"/>
    <w:rsid w:val="00A222D6"/>
    <w:rsid w:val="00A26794"/>
    <w:rsid w:val="00A31351"/>
    <w:rsid w:val="00A36DA5"/>
    <w:rsid w:val="00A4013E"/>
    <w:rsid w:val="00A42F66"/>
    <w:rsid w:val="00A5162A"/>
    <w:rsid w:val="00A57AF1"/>
    <w:rsid w:val="00A6056D"/>
    <w:rsid w:val="00A62E92"/>
    <w:rsid w:val="00A64C9B"/>
    <w:rsid w:val="00A6665E"/>
    <w:rsid w:val="00A67692"/>
    <w:rsid w:val="00A7378F"/>
    <w:rsid w:val="00A73F2E"/>
    <w:rsid w:val="00A75A11"/>
    <w:rsid w:val="00A762A4"/>
    <w:rsid w:val="00A7776D"/>
    <w:rsid w:val="00A81035"/>
    <w:rsid w:val="00A92DDD"/>
    <w:rsid w:val="00A935B2"/>
    <w:rsid w:val="00AA615D"/>
    <w:rsid w:val="00AA6653"/>
    <w:rsid w:val="00AA7AAB"/>
    <w:rsid w:val="00AB215F"/>
    <w:rsid w:val="00AD036D"/>
    <w:rsid w:val="00AD339C"/>
    <w:rsid w:val="00AD4427"/>
    <w:rsid w:val="00AD6175"/>
    <w:rsid w:val="00AD6CAF"/>
    <w:rsid w:val="00AE45D1"/>
    <w:rsid w:val="00B1686E"/>
    <w:rsid w:val="00B21368"/>
    <w:rsid w:val="00B55559"/>
    <w:rsid w:val="00B56661"/>
    <w:rsid w:val="00B5683B"/>
    <w:rsid w:val="00B614E1"/>
    <w:rsid w:val="00B67B1D"/>
    <w:rsid w:val="00B67C30"/>
    <w:rsid w:val="00B7385D"/>
    <w:rsid w:val="00B81A03"/>
    <w:rsid w:val="00B84A30"/>
    <w:rsid w:val="00B93B23"/>
    <w:rsid w:val="00B95EE2"/>
    <w:rsid w:val="00BB1DA1"/>
    <w:rsid w:val="00BB39DF"/>
    <w:rsid w:val="00BB419E"/>
    <w:rsid w:val="00BC00C5"/>
    <w:rsid w:val="00BC068C"/>
    <w:rsid w:val="00BC57DD"/>
    <w:rsid w:val="00BD0F2A"/>
    <w:rsid w:val="00BD1F5C"/>
    <w:rsid w:val="00BD2B77"/>
    <w:rsid w:val="00BD75FD"/>
    <w:rsid w:val="00BE39B8"/>
    <w:rsid w:val="00BE5DDA"/>
    <w:rsid w:val="00BF3ACD"/>
    <w:rsid w:val="00C04144"/>
    <w:rsid w:val="00C2007A"/>
    <w:rsid w:val="00C2686F"/>
    <w:rsid w:val="00C3261A"/>
    <w:rsid w:val="00C3277C"/>
    <w:rsid w:val="00C57350"/>
    <w:rsid w:val="00C63AC5"/>
    <w:rsid w:val="00C7568E"/>
    <w:rsid w:val="00C77017"/>
    <w:rsid w:val="00C77BCD"/>
    <w:rsid w:val="00C77D03"/>
    <w:rsid w:val="00C90CD7"/>
    <w:rsid w:val="00CA68DA"/>
    <w:rsid w:val="00CB6890"/>
    <w:rsid w:val="00CC1CEE"/>
    <w:rsid w:val="00CC23A2"/>
    <w:rsid w:val="00CD124A"/>
    <w:rsid w:val="00CD460A"/>
    <w:rsid w:val="00CE6989"/>
    <w:rsid w:val="00CF21CB"/>
    <w:rsid w:val="00CF26BD"/>
    <w:rsid w:val="00D018CE"/>
    <w:rsid w:val="00D04F66"/>
    <w:rsid w:val="00D10C1B"/>
    <w:rsid w:val="00D2150E"/>
    <w:rsid w:val="00D27ECA"/>
    <w:rsid w:val="00D51BF7"/>
    <w:rsid w:val="00D73428"/>
    <w:rsid w:val="00D77CC1"/>
    <w:rsid w:val="00D809D2"/>
    <w:rsid w:val="00D815DA"/>
    <w:rsid w:val="00D97311"/>
    <w:rsid w:val="00DA5551"/>
    <w:rsid w:val="00DB3340"/>
    <w:rsid w:val="00DB5413"/>
    <w:rsid w:val="00DC57CA"/>
    <w:rsid w:val="00DD3BCE"/>
    <w:rsid w:val="00DE7EE2"/>
    <w:rsid w:val="00DF0F87"/>
    <w:rsid w:val="00DF5D38"/>
    <w:rsid w:val="00E01ED2"/>
    <w:rsid w:val="00E114E7"/>
    <w:rsid w:val="00E133A8"/>
    <w:rsid w:val="00E15D3B"/>
    <w:rsid w:val="00E25F80"/>
    <w:rsid w:val="00E33E30"/>
    <w:rsid w:val="00E35F32"/>
    <w:rsid w:val="00E42F3C"/>
    <w:rsid w:val="00E43CB4"/>
    <w:rsid w:val="00E710E2"/>
    <w:rsid w:val="00E8358C"/>
    <w:rsid w:val="00E83E2D"/>
    <w:rsid w:val="00E91696"/>
    <w:rsid w:val="00E926F5"/>
    <w:rsid w:val="00EA6A06"/>
    <w:rsid w:val="00EB0305"/>
    <w:rsid w:val="00EB2D79"/>
    <w:rsid w:val="00EC7B2F"/>
    <w:rsid w:val="00ED004A"/>
    <w:rsid w:val="00ED3FC2"/>
    <w:rsid w:val="00ED4995"/>
    <w:rsid w:val="00ED559B"/>
    <w:rsid w:val="00ED7A38"/>
    <w:rsid w:val="00EF494F"/>
    <w:rsid w:val="00EF4F3C"/>
    <w:rsid w:val="00F270A2"/>
    <w:rsid w:val="00F3657B"/>
    <w:rsid w:val="00F37A25"/>
    <w:rsid w:val="00F41675"/>
    <w:rsid w:val="00F477F0"/>
    <w:rsid w:val="00F54343"/>
    <w:rsid w:val="00F54CE2"/>
    <w:rsid w:val="00F73C6D"/>
    <w:rsid w:val="00F76CAE"/>
    <w:rsid w:val="00F82EED"/>
    <w:rsid w:val="00F96199"/>
    <w:rsid w:val="00F9758F"/>
    <w:rsid w:val="00FB0D71"/>
    <w:rsid w:val="00FB6F86"/>
    <w:rsid w:val="00FC35F9"/>
    <w:rsid w:val="00FD3482"/>
    <w:rsid w:val="00FD40BA"/>
    <w:rsid w:val="00FD5261"/>
    <w:rsid w:val="00FD6089"/>
    <w:rsid w:val="00FE0108"/>
    <w:rsid w:val="00FE4ACF"/>
    <w:rsid w:val="00FF3A01"/>
    <w:rsid w:val="00FF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459C"/>
    <w:pPr>
      <w:ind w:firstLine="709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A459C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A459C"/>
    <w:pPr>
      <w:keepNext/>
      <w:keepLines/>
      <w:numPr>
        <w:ilvl w:val="1"/>
        <w:numId w:val="1"/>
      </w:numPr>
      <w:spacing w:before="200" w:after="24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13348D"/>
    <w:pPr>
      <w:keepNext/>
      <w:keepLines/>
      <w:numPr>
        <w:ilvl w:val="2"/>
        <w:numId w:val="1"/>
      </w:numPr>
      <w:spacing w:before="200" w:after="240"/>
      <w:outlineLvl w:val="2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139B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sz w:val="24"/>
      <w:szCs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5139B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A459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459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459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459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A459C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5A459C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13348D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5139B3"/>
    <w:rPr>
      <w:rFonts w:asciiTheme="majorHAnsi" w:eastAsiaTheme="majorEastAsia" w:hAnsiTheme="majorHAnsi" w:cstheme="majorBidi"/>
      <w:bCs/>
      <w:i/>
      <w:iCs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5139B3"/>
    <w:rPr>
      <w:rFonts w:asciiTheme="majorHAnsi" w:eastAsiaTheme="majorEastAsia" w:hAnsiTheme="majorHAnsi" w:cstheme="majorBidi"/>
    </w:rPr>
  </w:style>
  <w:style w:type="character" w:customStyle="1" w:styleId="60">
    <w:name w:val="Заголовок 6 Знак"/>
    <w:basedOn w:val="a1"/>
    <w:link w:val="6"/>
    <w:uiPriority w:val="9"/>
    <w:semiHidden/>
    <w:rsid w:val="005A45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5A45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5A45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A45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link w:val="a5"/>
    <w:uiPriority w:val="34"/>
    <w:qFormat/>
    <w:rsid w:val="009C0782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421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187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460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4605C5"/>
  </w:style>
  <w:style w:type="paragraph" w:styleId="aa">
    <w:name w:val="footer"/>
    <w:basedOn w:val="a0"/>
    <w:link w:val="ab"/>
    <w:uiPriority w:val="99"/>
    <w:unhideWhenUsed/>
    <w:rsid w:val="00460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4605C5"/>
  </w:style>
  <w:style w:type="paragraph" w:styleId="11">
    <w:name w:val="toc 1"/>
    <w:basedOn w:val="a0"/>
    <w:next w:val="a0"/>
    <w:autoRedefine/>
    <w:uiPriority w:val="39"/>
    <w:unhideWhenUsed/>
    <w:rsid w:val="004605C5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605C5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4605C5"/>
    <w:pPr>
      <w:spacing w:after="100"/>
      <w:ind w:left="440"/>
    </w:pPr>
  </w:style>
  <w:style w:type="character" w:styleId="ac">
    <w:name w:val="Hyperlink"/>
    <w:basedOn w:val="a1"/>
    <w:uiPriority w:val="99"/>
    <w:unhideWhenUsed/>
    <w:rsid w:val="004605C5"/>
    <w:rPr>
      <w:color w:val="0000FF" w:themeColor="hyperlink"/>
      <w:u w:val="single"/>
    </w:rPr>
  </w:style>
  <w:style w:type="table" w:styleId="ad">
    <w:name w:val="Table Grid"/>
    <w:basedOn w:val="a2"/>
    <w:uiPriority w:val="59"/>
    <w:rsid w:val="005139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Номер"/>
    <w:basedOn w:val="a4"/>
    <w:link w:val="ae"/>
    <w:qFormat/>
    <w:rsid w:val="005139B3"/>
    <w:pPr>
      <w:numPr>
        <w:numId w:val="2"/>
      </w:numPr>
      <w:tabs>
        <w:tab w:val="left" w:pos="284"/>
      </w:tabs>
      <w:spacing w:after="0" w:line="240" w:lineRule="auto"/>
      <w:ind w:left="0" w:firstLine="0"/>
    </w:pPr>
  </w:style>
  <w:style w:type="character" w:customStyle="1" w:styleId="a5">
    <w:name w:val="Абзац списка Знак"/>
    <w:basedOn w:val="a1"/>
    <w:link w:val="a4"/>
    <w:uiPriority w:val="34"/>
    <w:rsid w:val="005139B3"/>
  </w:style>
  <w:style w:type="character" w:customStyle="1" w:styleId="ae">
    <w:name w:val="Номер Знак"/>
    <w:basedOn w:val="a5"/>
    <w:link w:val="a"/>
    <w:rsid w:val="005139B3"/>
  </w:style>
  <w:style w:type="paragraph" w:styleId="af">
    <w:name w:val="caption"/>
    <w:basedOn w:val="af0"/>
    <w:next w:val="a0"/>
    <w:uiPriority w:val="35"/>
    <w:unhideWhenUsed/>
    <w:qFormat/>
    <w:rsid w:val="005962BB"/>
  </w:style>
  <w:style w:type="paragraph" w:customStyle="1" w:styleId="af0">
    <w:name w:val="Рисунок"/>
    <w:basedOn w:val="a0"/>
    <w:link w:val="af1"/>
    <w:qFormat/>
    <w:rsid w:val="00FF3A01"/>
    <w:pPr>
      <w:spacing w:after="0"/>
      <w:ind w:firstLine="0"/>
      <w:jc w:val="center"/>
    </w:pPr>
  </w:style>
  <w:style w:type="character" w:customStyle="1" w:styleId="af1">
    <w:name w:val="Рисунок Знак"/>
    <w:basedOn w:val="a1"/>
    <w:link w:val="af0"/>
    <w:rsid w:val="00FF3A01"/>
  </w:style>
  <w:style w:type="character" w:styleId="af2">
    <w:name w:val="Placeholder Text"/>
    <w:basedOn w:val="a1"/>
    <w:uiPriority w:val="99"/>
    <w:semiHidden/>
    <w:rsid w:val="007C4AB0"/>
    <w:rPr>
      <w:color w:val="808080"/>
    </w:rPr>
  </w:style>
  <w:style w:type="paragraph" w:customStyle="1" w:styleId="af3">
    <w:name w:val="Код"/>
    <w:basedOn w:val="a0"/>
    <w:link w:val="af4"/>
    <w:qFormat/>
    <w:rsid w:val="001D20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DD9C3" w:themeFill="background2" w:themeFillShade="E6"/>
    </w:pPr>
    <w:rPr>
      <w:rFonts w:ascii="Arial" w:hAnsi="Arial" w:cs="Arial"/>
      <w:lang w:val="en-US"/>
    </w:rPr>
  </w:style>
  <w:style w:type="character" w:customStyle="1" w:styleId="af4">
    <w:name w:val="Код Знак"/>
    <w:basedOn w:val="a1"/>
    <w:link w:val="af3"/>
    <w:rsid w:val="001D20E6"/>
    <w:rPr>
      <w:rFonts w:ascii="Arial" w:hAnsi="Arial" w:cs="Arial"/>
      <w:shd w:val="clear" w:color="auto" w:fill="DDD9C3" w:themeFill="background2" w:themeFillShade="E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rarus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2;&#1085;&#1076;&#1088;\Documents\Word%20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7B4A8-261A-4641-BB6B-205216221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192</TotalTime>
  <Pages>7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Михайлов</dc:creator>
  <cp:lastModifiedBy>Александр Михайлов</cp:lastModifiedBy>
  <cp:revision>4</cp:revision>
  <cp:lastPrinted>2012-03-20T09:20:00Z</cp:lastPrinted>
  <dcterms:created xsi:type="dcterms:W3CDTF">2013-11-11T12:19:00Z</dcterms:created>
  <dcterms:modified xsi:type="dcterms:W3CDTF">2013-11-12T10:01:00Z</dcterms:modified>
</cp:coreProperties>
</file>